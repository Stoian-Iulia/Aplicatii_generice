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XSpec="center" w:tblpY="1241"/>
        <w:tblW w:w="10491" w:type="dxa"/>
        <w:tblBorders>
          <w:top w:val="double" w:sz="18" w:space="0" w:color="6EAA46"/>
          <w:left w:val="double" w:sz="18" w:space="0" w:color="6EAA46"/>
          <w:bottom w:val="double" w:sz="18" w:space="0" w:color="6EAA46"/>
          <w:right w:val="double" w:sz="18" w:space="0" w:color="6EAA46"/>
          <w:insideH w:val="single" w:sz="18" w:space="0" w:color="6EAA46"/>
          <w:insideV w:val="single" w:sz="18" w:space="0" w:color="6EAA46"/>
        </w:tblBorders>
        <w:tblLook w:val="04A0" w:firstRow="1" w:lastRow="0" w:firstColumn="1" w:lastColumn="0" w:noHBand="0" w:noVBand="1"/>
      </w:tblPr>
      <w:tblGrid>
        <w:gridCol w:w="2589"/>
        <w:gridCol w:w="4307"/>
        <w:gridCol w:w="3595"/>
      </w:tblGrid>
      <w:tr w:rsidR="00AA0A7A" w:rsidTr="00F857A8">
        <w:trPr>
          <w:trHeight w:val="386"/>
        </w:trPr>
        <w:tc>
          <w:tcPr>
            <w:tcW w:w="2589" w:type="dxa"/>
            <w:vMerge w:val="restart"/>
          </w:tcPr>
          <w:p w:rsidR="00AA0A7A" w:rsidRDefault="00F05AC0" w:rsidP="00AA0A7A">
            <w:r>
              <w:rPr>
                <w:noProof/>
                <w:lang w:eastAsia="ru-RU"/>
              </w:rPr>
              <w:drawing>
                <wp:inline distT="0" distB="0" distL="0" distR="0" wp14:anchorId="713C6AFA" wp14:editId="35E0E2D8">
                  <wp:extent cx="1507066" cy="112450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066" cy="112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2" w:type="dxa"/>
            <w:gridSpan w:val="2"/>
            <w:shd w:val="clear" w:color="auto" w:fill="508232"/>
            <w:vAlign w:val="center"/>
          </w:tcPr>
          <w:p w:rsidR="00AA0A7A" w:rsidRPr="00DE6429" w:rsidRDefault="00AA0A7A" w:rsidP="00AA0A7A">
            <w:pPr>
              <w:jc w:val="center"/>
              <w:rPr>
                <w:rFonts w:cstheme="minorHAnsi"/>
              </w:rPr>
            </w:pPr>
            <w:proofErr w:type="spellStart"/>
            <w:r w:rsidRPr="00DE6429">
              <w:rPr>
                <w:rFonts w:cstheme="minorHAnsi"/>
                <w:color w:val="FFFFFF" w:themeColor="background1"/>
                <w:lang w:val="en-US"/>
              </w:rPr>
              <w:t>Formular</w:t>
            </w:r>
            <w:proofErr w:type="spellEnd"/>
            <w:r w:rsidRPr="00DE6429">
              <w:rPr>
                <w:rFonts w:cstheme="minorHAnsi"/>
                <w:color w:val="FFFFFF" w:themeColor="background1"/>
                <w:lang w:val="en-US"/>
              </w:rPr>
              <w:t xml:space="preserve"> de </w:t>
            </w:r>
            <w:proofErr w:type="spellStart"/>
            <w:r w:rsidRPr="00DE6429">
              <w:rPr>
                <w:rFonts w:cstheme="minorHAnsi"/>
                <w:color w:val="FFFFFF" w:themeColor="background1"/>
                <w:lang w:val="en-US"/>
              </w:rPr>
              <w:t>inregistrare</w:t>
            </w:r>
            <w:proofErr w:type="spellEnd"/>
          </w:p>
        </w:tc>
      </w:tr>
      <w:tr w:rsidR="00F05AC0" w:rsidTr="00F857A8">
        <w:trPr>
          <w:trHeight w:val="1369"/>
        </w:trPr>
        <w:tc>
          <w:tcPr>
            <w:tcW w:w="2589" w:type="dxa"/>
            <w:vMerge/>
          </w:tcPr>
          <w:p w:rsidR="00AA0A7A" w:rsidRDefault="00AA0A7A" w:rsidP="00AA0A7A"/>
        </w:tc>
        <w:sdt>
          <w:sdtPr>
            <w:rPr>
              <w:rFonts w:ascii="Century" w:hAnsi="Century"/>
              <w:b/>
              <w:color w:val="6EAA46"/>
              <w:sz w:val="24"/>
              <w:szCs w:val="24"/>
            </w:rPr>
            <w:id w:val="-99703159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7902" w:type="dxa"/>
                <w:gridSpan w:val="2"/>
                <w:vAlign w:val="center"/>
              </w:tcPr>
              <w:p w:rsidR="00AA0A7A" w:rsidRPr="00F05AC0" w:rsidRDefault="00275791" w:rsidP="00AA0A7A">
                <w:pPr>
                  <w:jc w:val="center"/>
                  <w:rPr>
                    <w:rFonts w:ascii="Century" w:hAnsi="Century"/>
                    <w:b/>
                    <w:color w:val="6EAA46"/>
                    <w:sz w:val="24"/>
                    <w:szCs w:val="24"/>
                  </w:rPr>
                </w:pPr>
                <w:r>
                  <w:rPr>
                    <w:rFonts w:ascii="Century" w:hAnsi="Century"/>
                    <w:b/>
                    <w:color w:val="6EAA46"/>
                    <w:sz w:val="24"/>
                    <w:szCs w:val="24"/>
                    <w:lang w:val="en-US"/>
                  </w:rPr>
                  <w:t xml:space="preserve"> INTERUNIVERSITARI</w:t>
                </w:r>
                <w:r w:rsidRPr="00F05AC0">
                  <w:rPr>
                    <w:rFonts w:ascii="Century" w:hAnsi="Century"/>
                    <w:b/>
                    <w:color w:val="6EAA46"/>
                    <w:sz w:val="24"/>
                    <w:szCs w:val="24"/>
                    <w:lang w:val="en-US"/>
                  </w:rPr>
                  <w:t>A 2017</w:t>
                </w:r>
              </w:p>
            </w:tc>
          </w:sdtContent>
        </w:sdt>
      </w:tr>
      <w:tr w:rsidR="0049213C" w:rsidTr="00F857A8">
        <w:trPr>
          <w:trHeight w:val="244"/>
        </w:trPr>
        <w:tc>
          <w:tcPr>
            <w:tcW w:w="10491" w:type="dxa"/>
            <w:gridSpan w:val="3"/>
            <w:shd w:val="clear" w:color="auto" w:fill="AAD28C"/>
          </w:tcPr>
          <w:p w:rsidR="0049213C" w:rsidRDefault="0049213C" w:rsidP="00AA0A7A"/>
        </w:tc>
      </w:tr>
      <w:tr w:rsidR="00AA0A7A" w:rsidTr="00275791">
        <w:trPr>
          <w:trHeight w:val="491"/>
        </w:trPr>
        <w:tc>
          <w:tcPr>
            <w:tcW w:w="2589" w:type="dxa"/>
            <w:vMerge w:val="restart"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1506562170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275791" w:rsidRDefault="00275791" w:rsidP="00275791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275791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Nume</w:t>
                </w:r>
              </w:p>
            </w:tc>
          </w:sdtContent>
        </w:sdt>
        <w:sdt>
          <w:sdtPr>
            <w:rPr>
              <w:lang w:val="en-US"/>
            </w:rPr>
            <w:id w:val="721718324"/>
            <w:lock w:val="sdtLocked"/>
            <w:placeholder>
              <w:docPart w:val="246B01C1AAAC4FA595BA9D7061BBC51B"/>
            </w:placeholder>
            <w:showingPlcHdr/>
          </w:sdtPr>
          <w:sdtEndPr/>
          <w:sdtContent>
            <w:tc>
              <w:tcPr>
                <w:tcW w:w="3595" w:type="dxa"/>
              </w:tcPr>
              <w:p w:rsidR="00AA0A7A" w:rsidRPr="00275791" w:rsidRDefault="00F07C85" w:rsidP="00F07C85">
                <w:r w:rsidRPr="00120D45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id w:val="-1632319091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275791" w:rsidRDefault="00275791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Prenume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1603451825"/>
            <w:placeholder>
              <w:docPart w:val="07D69176D69F49EB86730D66FA928383"/>
            </w:placeholder>
            <w:showingPlcHdr/>
          </w:sdtPr>
          <w:sdtEndPr/>
          <w:sdtContent>
            <w:tc>
              <w:tcPr>
                <w:tcW w:w="3595" w:type="dxa"/>
              </w:tcPr>
              <w:p w:rsidR="00AA0A7A" w:rsidRDefault="00F07C85" w:rsidP="00F07C85">
                <w:r w:rsidRPr="00120D45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</w:rPr>
            <w:id w:val="1024290598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275791" w:rsidRDefault="00275791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Data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inregistrarii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506640478"/>
            <w:placeholder>
              <w:docPart w:val="6C118874DDE64278B3452FF9AF020C4E"/>
            </w:placeholder>
          </w:sdtPr>
          <w:sdtEndPr/>
          <w:sdtContent>
            <w:tc>
              <w:tcPr>
                <w:tcW w:w="3595" w:type="dxa"/>
              </w:tcPr>
              <w:sdt>
                <w:sdtPr>
                  <w:rPr>
                    <w:lang w:val="en-US"/>
                  </w:rPr>
                  <w:id w:val="-1047446420"/>
                  <w:placeholder>
                    <w:docPart w:val="0EF119B4423844F097E888DDC5B101B0"/>
                  </w:placeholder>
                  <w:showingPlcHdr/>
                  <w:date w:fullDate="2020-10-21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AA0A7A" w:rsidRDefault="00F07C85" w:rsidP="00F07C85">
                    <w:r w:rsidRPr="00EC574F">
                      <w:rPr>
                        <w:rStyle w:val="aa"/>
                      </w:rPr>
                      <w:t>Место для ввода даты.</w:t>
                    </w:r>
                  </w:p>
                </w:sdtContent>
              </w:sdt>
            </w:tc>
          </w:sdtContent>
        </w:sdt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1062135602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Universitatea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de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stidiu</w:t>
                </w:r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-2016985270"/>
            <w:placeholder>
              <w:docPart w:val="164C9E85766B43CFBAD644B33FD936E8"/>
            </w:placeholder>
            <w:showingPlcHdr/>
          </w:sdtPr>
          <w:sdtEndPr/>
          <w:sdtContent>
            <w:tc>
              <w:tcPr>
                <w:tcW w:w="3595" w:type="dxa"/>
              </w:tcPr>
              <w:p w:rsidR="00AA0A7A" w:rsidRDefault="00F07C85" w:rsidP="00F07C85">
                <w:r w:rsidRPr="00120D45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DE6429" w:rsidRPr="00F07C85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07" w:type="dxa"/>
            <w:vAlign w:val="center"/>
          </w:tcPr>
          <w:sdt>
            <w:sdtPr>
              <w:rPr>
                <w:rFonts w:ascii="Arial" w:hAnsi="Arial" w:cs="Arial"/>
                <w:sz w:val="24"/>
                <w:szCs w:val="24"/>
                <w:lang w:val="en-US"/>
              </w:rPr>
              <w:id w:val="553358998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75791" w:rsidRPr="000F0455" w:rsidRDefault="00275791" w:rsidP="00275791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Facultate</w:t>
                </w:r>
              </w:p>
              <w:p w:rsidR="008E4A9B" w:rsidRPr="00275791" w:rsidRDefault="00746FCD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id w:val="-540365328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8E4A9B" w:rsidRPr="00275791" w:rsidRDefault="00275791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275791">
                  <w:rPr>
                    <w:rFonts w:ascii="Arial" w:hAnsi="Arial" w:cs="Arial"/>
                    <w:sz w:val="24"/>
                    <w:szCs w:val="24"/>
                  </w:rPr>
                  <w:t>(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in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cadrul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USARB</w:t>
                </w:r>
                <w:r w:rsidRPr="00275791">
                  <w:rPr>
                    <w:rFonts w:ascii="Arial" w:hAnsi="Arial" w:cs="Arial"/>
                    <w:sz w:val="24"/>
                    <w:szCs w:val="24"/>
                  </w:rPr>
                  <w:t>)</w:t>
                </w:r>
              </w:p>
            </w:sdtContent>
          </w:sdt>
        </w:tc>
        <w:sdt>
          <w:sdtPr>
            <w:rPr>
              <w:lang w:val="en-US"/>
            </w:rPr>
            <w:id w:val="736053282"/>
            <w:placeholder>
              <w:docPart w:val="B5F7259E4E6B4FD2862D309EC8205908"/>
            </w:placeholder>
          </w:sdtPr>
          <w:sdtEndPr/>
          <w:sdtContent>
            <w:tc>
              <w:tcPr>
                <w:tcW w:w="3595" w:type="dxa"/>
              </w:tcPr>
              <w:sdt>
                <w:sdtPr>
                  <w:rPr>
                    <w:lang w:val="en-US"/>
                  </w:rPr>
                  <w:id w:val="606866584"/>
                  <w:placeholder>
                    <w:docPart w:val="B461170E48E84A33958C167130BF3A04"/>
                  </w:placeholder>
                  <w:showingPlcHdr/>
                  <w:dropDownList>
                    <w:listItem w:value="Выберите элемент."/>
                    <w:listItem w:displayText="Facultatea de Literе" w:value="Facultatea de Literе"/>
                    <w:listItem w:displayText="Facultatea de Științe Economice, Reale și ale Mediului" w:value="Facultatea de Științe Economice, Reale și ale Mediului"/>
                    <w:listItem w:displayText="Facultatea de Științe ale Educației, Psihologie și Arte" w:value="Facultatea de Științe ale Educației, Psihologie și Arte"/>
                    <w:listItem w:displayText="Facultatea de Drept și Științe Sociale" w:value="Facultatea de Drept și Științe Sociale"/>
                  </w:dropDownList>
                </w:sdtPr>
                <w:sdtEndPr/>
                <w:sdtContent>
                  <w:p w:rsidR="00AA0A7A" w:rsidRPr="00C3582F" w:rsidRDefault="00F07C85" w:rsidP="00AA0A7A">
                    <w:pPr>
                      <w:rPr>
                        <w:lang w:val="en-US"/>
                      </w:rPr>
                    </w:pPr>
                    <w:r w:rsidRPr="00EC574F">
                      <w:rPr>
                        <w:rStyle w:val="aa"/>
                      </w:rPr>
                      <w:t>Выберите элемент.</w:t>
                    </w:r>
                  </w:p>
                </w:sdtContent>
              </w:sdt>
            </w:tc>
          </w:sdtContent>
        </w:sdt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C3582F" w:rsidRDefault="00AA0A7A" w:rsidP="000F045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ermStart w:id="1804881617" w:edGrp="everyone" w:colFirst="2" w:colLast="2"/>
          </w:p>
        </w:tc>
        <w:tc>
          <w:tcPr>
            <w:tcW w:w="4307" w:type="dxa"/>
            <w:vAlign w:val="center"/>
          </w:tcPr>
          <w:sdt>
            <w:sdtPr>
              <w:rPr>
                <w:rFonts w:ascii="Arial" w:hAnsi="Arial" w:cs="Arial"/>
                <w:sz w:val="24"/>
                <w:szCs w:val="24"/>
                <w:lang w:val="en-US"/>
              </w:rPr>
              <w:id w:val="-855811010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275791" w:rsidRPr="000F0455" w:rsidRDefault="00275791" w:rsidP="00275791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Facultate</w:t>
                </w:r>
              </w:p>
              <w:p w:rsidR="008E4A9B" w:rsidRPr="00275791" w:rsidRDefault="00746FCD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</w:p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id w:val="1765331321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8E4A9B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</w:rPr>
                  <w:t>(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alta</w:t>
                </w:r>
                <w:r w:rsidRPr="000F0455">
                  <w:rPr>
                    <w:rFonts w:ascii="Arial" w:hAnsi="Arial" w:cs="Arial"/>
                    <w:sz w:val="24"/>
                    <w:szCs w:val="24"/>
                  </w:rPr>
                  <w:t xml:space="preserve"> </w:t>
                </w: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>universitate</w:t>
                </w:r>
                <w:r w:rsidRPr="000F0455">
                  <w:rPr>
                    <w:rFonts w:ascii="Arial" w:hAnsi="Arial" w:cs="Arial"/>
                    <w:sz w:val="24"/>
                    <w:szCs w:val="24"/>
                  </w:rPr>
                  <w:t>)</w:t>
                </w:r>
              </w:p>
            </w:sdtContent>
          </w:sdt>
        </w:tc>
        <w:sdt>
          <w:sdtPr>
            <w:rPr>
              <w:lang w:val="en-US"/>
            </w:rPr>
            <w:id w:val="-796448639"/>
            <w:placeholder>
              <w:docPart w:val="D682F14241664C8683FDE4BC600FF0F9"/>
            </w:placeholder>
            <w:showingPlcHdr/>
          </w:sdtPr>
          <w:sdtEndPr/>
          <w:sdtContent>
            <w:bookmarkStart w:id="0" w:name="_GoBack" w:displacedByCustomXml="prev"/>
            <w:tc>
              <w:tcPr>
                <w:tcW w:w="3595" w:type="dxa"/>
              </w:tcPr>
              <w:p w:rsidR="00AA0A7A" w:rsidRDefault="008E4A9B" w:rsidP="00AA0A7A">
                <w:r w:rsidRPr="00120D45">
                  <w:rPr>
                    <w:rStyle w:val="aa"/>
                  </w:rPr>
                  <w:t>Место для ввода текста.</w:t>
                </w:r>
              </w:p>
            </w:tc>
            <w:bookmarkEnd w:id="0" w:displacedByCustomXml="next"/>
          </w:sdtContent>
        </w:sdt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  <w:permStart w:id="1552247210" w:edGrp="everyone" w:colFirst="2" w:colLast="2"/>
            <w:permEnd w:id="1804881617"/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-806467764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Ciclu</w:t>
                </w:r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-1810395000"/>
            <w:placeholder>
              <w:docPart w:val="6B5CC6E2939B4D8D91E71ACA2EB4590F"/>
            </w:placeholder>
          </w:sdtPr>
          <w:sdtEndPr/>
          <w:sdtContent>
            <w:tc>
              <w:tcPr>
                <w:tcW w:w="3595" w:type="dxa"/>
              </w:tcPr>
              <w:sdt>
                <w:sdtPr>
                  <w:rPr>
                    <w:lang w:val="en-US"/>
                  </w:rPr>
                  <w:alias w:val="Alegeti ciclul"/>
                  <w:tag w:val="Alegeti ciclul"/>
                  <w:id w:val="-713819380"/>
                  <w:placeholder>
                    <w:docPart w:val="918941D28DA148E98D6EEA0F0A8A88E1"/>
                  </w:placeholder>
                  <w:showingPlcHdr/>
                  <w:dropDownList>
                    <w:listItem w:displayText="Ciclul I, Licență" w:value="Ciclul I, Licență"/>
                    <w:listItem w:displayText="Ciclul II, Masterat" w:value="Ciclul II, Masterat"/>
                    <w:listItem w:displayText="Ciclul III, Doctorat" w:value="Ciclul III, Doctorat"/>
                  </w:dropDownList>
                </w:sdtPr>
                <w:sdtEndPr/>
                <w:sdtContent>
                  <w:p w:rsidR="00AA0A7A" w:rsidRDefault="00F07C85" w:rsidP="00AA0A7A">
                    <w:r w:rsidRPr="00EC574F">
                      <w:rPr>
                        <w:rStyle w:val="aa"/>
                      </w:rPr>
                      <w:t>Выберите элемент.</w:t>
                    </w:r>
                  </w:p>
                </w:sdtContent>
              </w:sdt>
            </w:tc>
          </w:sdtContent>
        </w:sdt>
      </w:tr>
      <w:permEnd w:id="1552247210"/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184983655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Specialitate</w:t>
                </w:r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tc>
          <w:tcPr>
            <w:tcW w:w="3595" w:type="dxa"/>
          </w:tcPr>
          <w:p w:rsidR="00AA0A7A" w:rsidRDefault="00746FCD" w:rsidP="00F07C85">
            <w:sdt>
              <w:sdtPr>
                <w:rPr>
                  <w:lang w:val="en-US"/>
                </w:rPr>
                <w:id w:val="133307586"/>
                <w:placeholder>
                  <w:docPart w:val="064B98025DD34448915AB36EE22D0616"/>
                </w:placeholder>
                <w:showingPlcHdr/>
              </w:sdtPr>
              <w:sdtEndPr/>
              <w:sdtContent>
                <w:r w:rsidR="00F07C85" w:rsidRPr="00120D45">
                  <w:rPr>
                    <w:rStyle w:val="aa"/>
                  </w:rPr>
                  <w:t>Место для ввода текста.</w:t>
                </w:r>
              </w:sdtContent>
            </w:sdt>
          </w:p>
        </w:tc>
      </w:tr>
      <w:tr w:rsidR="00DE6429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1182629017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Tema comunicarii</w:t>
                </w:r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-602796777"/>
            <w:placeholder>
              <w:docPart w:val="6D70BB2991754FC9BFC72AA81A683E17"/>
            </w:placeholder>
            <w:showingPlcHdr/>
          </w:sdtPr>
          <w:sdtEndPr/>
          <w:sdtContent>
            <w:tc>
              <w:tcPr>
                <w:tcW w:w="3595" w:type="dxa"/>
              </w:tcPr>
              <w:p w:rsidR="00AA0A7A" w:rsidRDefault="008E4A9B" w:rsidP="00AA0A7A">
                <w:r w:rsidRPr="00120D45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AA0A7A" w:rsidTr="000F0455">
        <w:trPr>
          <w:trHeight w:val="491"/>
        </w:trPr>
        <w:tc>
          <w:tcPr>
            <w:tcW w:w="2589" w:type="dxa"/>
            <w:vMerge/>
            <w:vAlign w:val="center"/>
          </w:tcPr>
          <w:p w:rsidR="00AA0A7A" w:rsidRPr="000F0455" w:rsidRDefault="00AA0A7A" w:rsidP="000F0455">
            <w:pPr>
              <w:rPr>
                <w:rFonts w:ascii="Arial" w:hAnsi="Arial" w:cs="Arial"/>
                <w:sz w:val="24"/>
                <w:szCs w:val="24"/>
              </w:rPr>
            </w:pPr>
          </w:p>
        </w:tc>
        <w:sdt>
          <w:sdtPr>
            <w:rPr>
              <w:rFonts w:ascii="Arial" w:hAnsi="Arial" w:cs="Arial"/>
              <w:sz w:val="24"/>
              <w:szCs w:val="24"/>
              <w:lang w:val="en-US"/>
            </w:rPr>
            <w:id w:val="1978714356"/>
            <w:lock w:val="sdtContentLocked"/>
            <w:placeholder>
              <w:docPart w:val="DefaultPlaceholder_1082065158"/>
            </w:placeholder>
          </w:sdtPr>
          <w:sdtEndPr/>
          <w:sdtContent>
            <w:tc>
              <w:tcPr>
                <w:tcW w:w="4307" w:type="dxa"/>
                <w:vAlign w:val="center"/>
              </w:tcPr>
              <w:p w:rsidR="00AA0A7A" w:rsidRPr="000F0455" w:rsidRDefault="00275791" w:rsidP="000F0455">
                <w:pPr>
                  <w:rPr>
                    <w:rFonts w:ascii="Arial" w:hAnsi="Arial" w:cs="Arial"/>
                    <w:sz w:val="24"/>
                    <w:szCs w:val="24"/>
                    <w:lang w:val="en-US"/>
                  </w:rPr>
                </w:pPr>
                <w:r w:rsidRPr="000F0455"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Conducator stiintific</w:t>
                </w:r>
                <w:r>
                  <w:rPr>
                    <w:rFonts w:ascii="Arial" w:hAnsi="Arial" w:cs="Arial"/>
                    <w:sz w:val="24"/>
                    <w:szCs w:val="24"/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rPr>
              <w:lang w:val="en-US"/>
            </w:rPr>
            <w:id w:val="388227993"/>
            <w:placeholder>
              <w:docPart w:val="3C77D4DE4E35449B97A3FB4B374999A7"/>
            </w:placeholder>
            <w:showingPlcHdr/>
          </w:sdtPr>
          <w:sdtEndPr/>
          <w:sdtContent>
            <w:tc>
              <w:tcPr>
                <w:tcW w:w="3595" w:type="dxa"/>
              </w:tcPr>
              <w:p w:rsidR="00AA0A7A" w:rsidRDefault="00F07C85" w:rsidP="00F07C85">
                <w:r w:rsidRPr="00120D45">
                  <w:rPr>
                    <w:rStyle w:val="aa"/>
                  </w:rPr>
                  <w:t>Место для ввода текста.</w:t>
                </w:r>
              </w:p>
            </w:tc>
          </w:sdtContent>
        </w:sdt>
      </w:tr>
      <w:tr w:rsidR="0049213C" w:rsidTr="00F857A8">
        <w:trPr>
          <w:trHeight w:val="298"/>
        </w:trPr>
        <w:tc>
          <w:tcPr>
            <w:tcW w:w="10491" w:type="dxa"/>
            <w:gridSpan w:val="3"/>
            <w:shd w:val="clear" w:color="auto" w:fill="AAD28C"/>
          </w:tcPr>
          <w:p w:rsidR="0049213C" w:rsidRDefault="0049213C" w:rsidP="00AA0A7A"/>
        </w:tc>
      </w:tr>
    </w:tbl>
    <w:p w:rsidR="00EE58B5" w:rsidRDefault="00EE58B5" w:rsidP="000F0455">
      <w:pPr>
        <w:jc w:val="center"/>
      </w:pPr>
    </w:p>
    <w:sectPr w:rsidR="00EE58B5" w:rsidSect="00000F1F">
      <w:headerReference w:type="default" r:id="rId9"/>
      <w:pgSz w:w="11907" w:h="11907" w:code="9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FCD" w:rsidRDefault="00746FCD" w:rsidP="007346E9">
      <w:pPr>
        <w:spacing w:after="0" w:line="240" w:lineRule="auto"/>
      </w:pPr>
      <w:r>
        <w:separator/>
      </w:r>
    </w:p>
  </w:endnote>
  <w:endnote w:type="continuationSeparator" w:id="0">
    <w:p w:rsidR="00746FCD" w:rsidRDefault="00746FCD" w:rsidP="00734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FCD" w:rsidRDefault="00746FCD" w:rsidP="007346E9">
      <w:pPr>
        <w:spacing w:after="0" w:line="240" w:lineRule="auto"/>
      </w:pPr>
      <w:r>
        <w:separator/>
      </w:r>
    </w:p>
  </w:footnote>
  <w:footnote w:type="continuationSeparator" w:id="0">
    <w:p w:rsidR="00746FCD" w:rsidRDefault="00746FCD" w:rsidP="00734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4A9B" w:rsidRDefault="008E4A9B">
    <w:pPr>
      <w:pStyle w:val="a4"/>
    </w:pPr>
  </w:p>
  <w:p w:rsidR="008E4A9B" w:rsidRDefault="008E4A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3A1"/>
    <w:rsid w:val="00000F1F"/>
    <w:rsid w:val="00045FA6"/>
    <w:rsid w:val="00071487"/>
    <w:rsid w:val="000F0455"/>
    <w:rsid w:val="00244BA1"/>
    <w:rsid w:val="00245E28"/>
    <w:rsid w:val="00275791"/>
    <w:rsid w:val="002D1A60"/>
    <w:rsid w:val="0047163D"/>
    <w:rsid w:val="0049213C"/>
    <w:rsid w:val="007346E9"/>
    <w:rsid w:val="00746FCD"/>
    <w:rsid w:val="007C25EE"/>
    <w:rsid w:val="008E4A9B"/>
    <w:rsid w:val="009B4F94"/>
    <w:rsid w:val="009F37E3"/>
    <w:rsid w:val="00A463A1"/>
    <w:rsid w:val="00A50D3E"/>
    <w:rsid w:val="00AA0A7A"/>
    <w:rsid w:val="00C05432"/>
    <w:rsid w:val="00C3582F"/>
    <w:rsid w:val="00DE6429"/>
    <w:rsid w:val="00E56665"/>
    <w:rsid w:val="00EA3EBB"/>
    <w:rsid w:val="00EE58B5"/>
    <w:rsid w:val="00F05AC0"/>
    <w:rsid w:val="00F07C85"/>
    <w:rsid w:val="00F22A15"/>
    <w:rsid w:val="00F45126"/>
    <w:rsid w:val="00F857A8"/>
    <w:rsid w:val="00F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4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46E9"/>
  </w:style>
  <w:style w:type="paragraph" w:styleId="a6">
    <w:name w:val="footer"/>
    <w:basedOn w:val="a"/>
    <w:link w:val="a7"/>
    <w:uiPriority w:val="99"/>
    <w:unhideWhenUsed/>
    <w:rsid w:val="00734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46E9"/>
  </w:style>
  <w:style w:type="paragraph" w:styleId="a8">
    <w:name w:val="Balloon Text"/>
    <w:basedOn w:val="a"/>
    <w:link w:val="a9"/>
    <w:uiPriority w:val="99"/>
    <w:semiHidden/>
    <w:unhideWhenUsed/>
    <w:rsid w:val="00AA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A0A7A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5666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3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4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46E9"/>
  </w:style>
  <w:style w:type="paragraph" w:styleId="a6">
    <w:name w:val="footer"/>
    <w:basedOn w:val="a"/>
    <w:link w:val="a7"/>
    <w:uiPriority w:val="99"/>
    <w:unhideWhenUsed/>
    <w:rsid w:val="007346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46E9"/>
  </w:style>
  <w:style w:type="paragraph" w:styleId="a8">
    <w:name w:val="Balloon Text"/>
    <w:basedOn w:val="a"/>
    <w:link w:val="a9"/>
    <w:uiPriority w:val="99"/>
    <w:semiHidden/>
    <w:unhideWhenUsed/>
    <w:rsid w:val="00AA0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A0A7A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566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licatii%20generice\Laborator7_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6B01C1AAAC4FA595BA9D7061BBC5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C27D70-8541-45A6-9137-766DECBC7E9F}"/>
      </w:docPartPr>
      <w:docPartBody>
        <w:p w:rsidR="00A902EB" w:rsidRDefault="00A02EA3" w:rsidP="00A02EA3">
          <w:pPr>
            <w:pStyle w:val="246B01C1AAAC4FA595BA9D7061BBC51B13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D69176D69F49EB86730D66FA9283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F81DC2-E1CF-42B7-B9A6-1FEAB911FD8F}"/>
      </w:docPartPr>
      <w:docPartBody>
        <w:p w:rsidR="00A902EB" w:rsidRDefault="00A02EA3" w:rsidP="00A02EA3">
          <w:pPr>
            <w:pStyle w:val="07D69176D69F49EB86730D66FA92838313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118874DDE64278B3452FF9AF020C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DCDA0A-CC86-4C6A-B5DA-270848A37913}"/>
      </w:docPartPr>
      <w:docPartBody>
        <w:p w:rsidR="00A902EB" w:rsidRDefault="00A90662">
          <w:pPr>
            <w:pStyle w:val="6C118874DDE64278B3452FF9AF020C4E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4C9E85766B43CFBAD644B33FD93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7E587A-8C7C-4CD5-9366-AFA0CC345C36}"/>
      </w:docPartPr>
      <w:docPartBody>
        <w:p w:rsidR="00A902EB" w:rsidRDefault="00A02EA3" w:rsidP="00A02EA3">
          <w:pPr>
            <w:pStyle w:val="164C9E85766B43CFBAD644B33FD936E813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F7259E4E6B4FD2862D309EC8205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EA50E3-666B-4B0D-BDCB-1382E2B212BE}"/>
      </w:docPartPr>
      <w:docPartBody>
        <w:p w:rsidR="00A902EB" w:rsidRDefault="00A90662">
          <w:pPr>
            <w:pStyle w:val="B5F7259E4E6B4FD2862D309EC8205908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82F14241664C8683FDE4BC600FF0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D6675A-5671-4AD6-ABB7-A7040C1337B2}"/>
      </w:docPartPr>
      <w:docPartBody>
        <w:p w:rsidR="00A902EB" w:rsidRDefault="00A02EA3" w:rsidP="00A02EA3">
          <w:pPr>
            <w:pStyle w:val="D682F14241664C8683FDE4BC600FF0F913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5CC6E2939B4D8D91E71ACA2EB459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6E142-E9EE-43C5-ACF9-A63683021A93}"/>
      </w:docPartPr>
      <w:docPartBody>
        <w:p w:rsidR="00A902EB" w:rsidRDefault="00A77B6C" w:rsidP="00A77B6C">
          <w:pPr>
            <w:pStyle w:val="6B5CC6E2939B4D8D91E71ACA2EB4590F1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4B98025DD34448915AB36EE22D06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8B1134-B099-47D4-80BE-3FEE0DD4CC72}"/>
      </w:docPartPr>
      <w:docPartBody>
        <w:p w:rsidR="00A902EB" w:rsidRDefault="00A02EA3" w:rsidP="00A02EA3">
          <w:pPr>
            <w:pStyle w:val="064B98025DD34448915AB36EE22D061612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70BB2991754FC9BFC72AA81A683E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222BC-8932-48F1-868D-9D5CBA9DAD59}"/>
      </w:docPartPr>
      <w:docPartBody>
        <w:p w:rsidR="00A902EB" w:rsidRDefault="00A02EA3" w:rsidP="00A02EA3">
          <w:pPr>
            <w:pStyle w:val="6D70BB2991754FC9BFC72AA81A683E1712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77D4DE4E35449B97A3FB4B374999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E19EC-40E3-43E5-833F-4923B7BABA55}"/>
      </w:docPartPr>
      <w:docPartBody>
        <w:p w:rsidR="00A902EB" w:rsidRDefault="00A02EA3" w:rsidP="00A02EA3">
          <w:pPr>
            <w:pStyle w:val="3C77D4DE4E35449B97A3FB4B374999A712"/>
          </w:pPr>
          <w:r w:rsidRPr="00120D4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F119B4423844F097E888DDC5B10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84A55F-6ECF-43F5-BFD0-54901EA71B10}"/>
      </w:docPartPr>
      <w:docPartBody>
        <w:p w:rsidR="00A902EB" w:rsidRDefault="00A02EA3" w:rsidP="00A02EA3">
          <w:pPr>
            <w:pStyle w:val="0EF119B4423844F097E888DDC5B101B012"/>
          </w:pPr>
          <w:r w:rsidRPr="00EC574F">
            <w:rPr>
              <w:rStyle w:val="a3"/>
            </w:rPr>
            <w:t>Место для ввода даты.</w:t>
          </w:r>
        </w:p>
      </w:docPartBody>
    </w:docPart>
    <w:docPart>
      <w:docPartPr>
        <w:name w:val="B461170E48E84A33958C167130BF3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09C029-BCA4-40C0-A97F-76E7CD146995}"/>
      </w:docPartPr>
      <w:docPartBody>
        <w:p w:rsidR="00A902EB" w:rsidRDefault="00A02EA3" w:rsidP="00A02EA3">
          <w:pPr>
            <w:pStyle w:val="B461170E48E84A33958C167130BF3A048"/>
          </w:pPr>
          <w:r w:rsidRPr="00EC574F">
            <w:rPr>
              <w:rStyle w:val="a3"/>
            </w:rPr>
            <w:t>Выберите элемент.</w:t>
          </w:r>
        </w:p>
      </w:docPartBody>
    </w:docPart>
    <w:docPart>
      <w:docPartPr>
        <w:name w:val="918941D28DA148E98D6EEA0F0A8A88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17485-718A-43A6-B0F4-5EA6BC8AF0ED}"/>
      </w:docPartPr>
      <w:docPartBody>
        <w:p w:rsidR="00A902EB" w:rsidRDefault="00A902EB" w:rsidP="00A902EB">
          <w:pPr>
            <w:pStyle w:val="918941D28DA148E98D6EEA0F0A8A88E16"/>
          </w:pPr>
          <w:r w:rsidRPr="00EC574F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418834-F8F4-4A07-85F8-3237A1CA65B9}"/>
      </w:docPartPr>
      <w:docPartBody>
        <w:p w:rsidR="00E21BC4" w:rsidRDefault="00A902EB">
          <w:r w:rsidRPr="003D0F3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6C"/>
    <w:rsid w:val="002C38FF"/>
    <w:rsid w:val="006004A0"/>
    <w:rsid w:val="0088278E"/>
    <w:rsid w:val="00A02EA3"/>
    <w:rsid w:val="00A77B6C"/>
    <w:rsid w:val="00A902EB"/>
    <w:rsid w:val="00A90662"/>
    <w:rsid w:val="00E2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EA3"/>
    <w:rPr>
      <w:color w:val="808080"/>
    </w:rPr>
  </w:style>
  <w:style w:type="paragraph" w:customStyle="1" w:styleId="246B01C1AAAC4FA595BA9D7061BBC51B">
    <w:name w:val="246B01C1AAAC4FA595BA9D7061BBC51B"/>
  </w:style>
  <w:style w:type="paragraph" w:customStyle="1" w:styleId="07D69176D69F49EB86730D66FA928383">
    <w:name w:val="07D69176D69F49EB86730D66FA928383"/>
  </w:style>
  <w:style w:type="paragraph" w:customStyle="1" w:styleId="6C118874DDE64278B3452FF9AF020C4E">
    <w:name w:val="6C118874DDE64278B3452FF9AF020C4E"/>
  </w:style>
  <w:style w:type="paragraph" w:customStyle="1" w:styleId="164C9E85766B43CFBAD644B33FD936E8">
    <w:name w:val="164C9E85766B43CFBAD644B33FD936E8"/>
  </w:style>
  <w:style w:type="paragraph" w:customStyle="1" w:styleId="B5F7259E4E6B4FD2862D309EC8205908">
    <w:name w:val="B5F7259E4E6B4FD2862D309EC8205908"/>
  </w:style>
  <w:style w:type="paragraph" w:customStyle="1" w:styleId="D682F14241664C8683FDE4BC600FF0F9">
    <w:name w:val="D682F14241664C8683FDE4BC600FF0F9"/>
  </w:style>
  <w:style w:type="paragraph" w:customStyle="1" w:styleId="6B5CC6E2939B4D8D91E71ACA2EB4590F">
    <w:name w:val="6B5CC6E2939B4D8D91E71ACA2EB4590F"/>
  </w:style>
  <w:style w:type="paragraph" w:customStyle="1" w:styleId="064B98025DD34448915AB36EE22D0616">
    <w:name w:val="064B98025DD34448915AB36EE22D0616"/>
  </w:style>
  <w:style w:type="paragraph" w:customStyle="1" w:styleId="6D70BB2991754FC9BFC72AA81A683E17">
    <w:name w:val="6D70BB2991754FC9BFC72AA81A683E17"/>
  </w:style>
  <w:style w:type="paragraph" w:customStyle="1" w:styleId="3C77D4DE4E35449B97A3FB4B374999A7">
    <w:name w:val="3C77D4DE4E35449B97A3FB4B374999A7"/>
  </w:style>
  <w:style w:type="paragraph" w:customStyle="1" w:styleId="246B01C1AAAC4FA595BA9D7061BBC51B1">
    <w:name w:val="246B01C1AAAC4FA595BA9D7061BBC51B1"/>
    <w:rsid w:val="00A77B6C"/>
    <w:rPr>
      <w:rFonts w:eastAsiaTheme="minorHAnsi"/>
      <w:lang w:eastAsia="en-US"/>
    </w:rPr>
  </w:style>
  <w:style w:type="paragraph" w:customStyle="1" w:styleId="07D69176D69F49EB86730D66FA9283831">
    <w:name w:val="07D69176D69F49EB86730D66FA9283831"/>
    <w:rsid w:val="00A77B6C"/>
    <w:rPr>
      <w:rFonts w:eastAsiaTheme="minorHAnsi"/>
      <w:lang w:eastAsia="en-US"/>
    </w:rPr>
  </w:style>
  <w:style w:type="paragraph" w:customStyle="1" w:styleId="0EF119B4423844F097E888DDC5B101B0">
    <w:name w:val="0EF119B4423844F097E888DDC5B101B0"/>
    <w:rsid w:val="00A77B6C"/>
    <w:rPr>
      <w:rFonts w:eastAsiaTheme="minorHAnsi"/>
      <w:lang w:eastAsia="en-US"/>
    </w:rPr>
  </w:style>
  <w:style w:type="paragraph" w:customStyle="1" w:styleId="164C9E85766B43CFBAD644B33FD936E81">
    <w:name w:val="164C9E85766B43CFBAD644B33FD936E81"/>
    <w:rsid w:val="00A77B6C"/>
    <w:rPr>
      <w:rFonts w:eastAsiaTheme="minorHAnsi"/>
      <w:lang w:eastAsia="en-US"/>
    </w:rPr>
  </w:style>
  <w:style w:type="paragraph" w:customStyle="1" w:styleId="B461170E48E84A33958C167130BF3A04">
    <w:name w:val="B461170E48E84A33958C167130BF3A04"/>
    <w:rsid w:val="00A77B6C"/>
    <w:rPr>
      <w:rFonts w:eastAsiaTheme="minorHAnsi"/>
      <w:lang w:eastAsia="en-US"/>
    </w:rPr>
  </w:style>
  <w:style w:type="paragraph" w:customStyle="1" w:styleId="D682F14241664C8683FDE4BC600FF0F91">
    <w:name w:val="D682F14241664C8683FDE4BC600FF0F91"/>
    <w:rsid w:val="00A77B6C"/>
    <w:rPr>
      <w:rFonts w:eastAsiaTheme="minorHAnsi"/>
      <w:lang w:eastAsia="en-US"/>
    </w:rPr>
  </w:style>
  <w:style w:type="paragraph" w:customStyle="1" w:styleId="6B5CC6E2939B4D8D91E71ACA2EB4590F1">
    <w:name w:val="6B5CC6E2939B4D8D91E71ACA2EB4590F1"/>
    <w:rsid w:val="00A77B6C"/>
    <w:rPr>
      <w:rFonts w:eastAsiaTheme="minorHAnsi"/>
      <w:lang w:eastAsia="en-US"/>
    </w:rPr>
  </w:style>
  <w:style w:type="paragraph" w:customStyle="1" w:styleId="064B98025DD34448915AB36EE22D06161">
    <w:name w:val="064B98025DD34448915AB36EE22D06161"/>
    <w:rsid w:val="00A77B6C"/>
    <w:rPr>
      <w:rFonts w:eastAsiaTheme="minorHAnsi"/>
      <w:lang w:eastAsia="en-US"/>
    </w:rPr>
  </w:style>
  <w:style w:type="paragraph" w:customStyle="1" w:styleId="6D70BB2991754FC9BFC72AA81A683E171">
    <w:name w:val="6D70BB2991754FC9BFC72AA81A683E171"/>
    <w:rsid w:val="00A77B6C"/>
    <w:rPr>
      <w:rFonts w:eastAsiaTheme="minorHAnsi"/>
      <w:lang w:eastAsia="en-US"/>
    </w:rPr>
  </w:style>
  <w:style w:type="paragraph" w:customStyle="1" w:styleId="3C77D4DE4E35449B97A3FB4B374999A71">
    <w:name w:val="3C77D4DE4E35449B97A3FB4B374999A71"/>
    <w:rsid w:val="00A77B6C"/>
    <w:rPr>
      <w:rFonts w:eastAsiaTheme="minorHAnsi"/>
      <w:lang w:eastAsia="en-US"/>
    </w:rPr>
  </w:style>
  <w:style w:type="paragraph" w:customStyle="1" w:styleId="246B01C1AAAC4FA595BA9D7061BBC51B2">
    <w:name w:val="246B01C1AAAC4FA595BA9D7061BBC51B2"/>
    <w:rsid w:val="00A77B6C"/>
    <w:rPr>
      <w:rFonts w:eastAsiaTheme="minorHAnsi"/>
      <w:lang w:eastAsia="en-US"/>
    </w:rPr>
  </w:style>
  <w:style w:type="paragraph" w:customStyle="1" w:styleId="07D69176D69F49EB86730D66FA9283832">
    <w:name w:val="07D69176D69F49EB86730D66FA9283832"/>
    <w:rsid w:val="00A77B6C"/>
    <w:rPr>
      <w:rFonts w:eastAsiaTheme="minorHAnsi"/>
      <w:lang w:eastAsia="en-US"/>
    </w:rPr>
  </w:style>
  <w:style w:type="paragraph" w:customStyle="1" w:styleId="0EF119B4423844F097E888DDC5B101B01">
    <w:name w:val="0EF119B4423844F097E888DDC5B101B01"/>
    <w:rsid w:val="00A77B6C"/>
    <w:rPr>
      <w:rFonts w:eastAsiaTheme="minorHAnsi"/>
      <w:lang w:eastAsia="en-US"/>
    </w:rPr>
  </w:style>
  <w:style w:type="paragraph" w:customStyle="1" w:styleId="164C9E85766B43CFBAD644B33FD936E82">
    <w:name w:val="164C9E85766B43CFBAD644B33FD936E82"/>
    <w:rsid w:val="00A77B6C"/>
    <w:rPr>
      <w:rFonts w:eastAsiaTheme="minorHAnsi"/>
      <w:lang w:eastAsia="en-US"/>
    </w:rPr>
  </w:style>
  <w:style w:type="paragraph" w:customStyle="1" w:styleId="B461170E48E84A33958C167130BF3A041">
    <w:name w:val="B461170E48E84A33958C167130BF3A041"/>
    <w:rsid w:val="00A77B6C"/>
    <w:rPr>
      <w:rFonts w:eastAsiaTheme="minorHAnsi"/>
      <w:lang w:eastAsia="en-US"/>
    </w:rPr>
  </w:style>
  <w:style w:type="paragraph" w:customStyle="1" w:styleId="D682F14241664C8683FDE4BC600FF0F92">
    <w:name w:val="D682F14241664C8683FDE4BC600FF0F92"/>
    <w:rsid w:val="00A77B6C"/>
    <w:rPr>
      <w:rFonts w:eastAsiaTheme="minorHAnsi"/>
      <w:lang w:eastAsia="en-US"/>
    </w:rPr>
  </w:style>
  <w:style w:type="paragraph" w:customStyle="1" w:styleId="918941D28DA148E98D6EEA0F0A8A88E1">
    <w:name w:val="918941D28DA148E98D6EEA0F0A8A88E1"/>
    <w:rsid w:val="00A77B6C"/>
    <w:rPr>
      <w:rFonts w:eastAsiaTheme="minorHAnsi"/>
      <w:lang w:eastAsia="en-US"/>
    </w:rPr>
  </w:style>
  <w:style w:type="paragraph" w:customStyle="1" w:styleId="064B98025DD34448915AB36EE22D06162">
    <w:name w:val="064B98025DD34448915AB36EE22D06162"/>
    <w:rsid w:val="00A77B6C"/>
    <w:rPr>
      <w:rFonts w:eastAsiaTheme="minorHAnsi"/>
      <w:lang w:eastAsia="en-US"/>
    </w:rPr>
  </w:style>
  <w:style w:type="paragraph" w:customStyle="1" w:styleId="6D70BB2991754FC9BFC72AA81A683E172">
    <w:name w:val="6D70BB2991754FC9BFC72AA81A683E172"/>
    <w:rsid w:val="00A77B6C"/>
    <w:rPr>
      <w:rFonts w:eastAsiaTheme="minorHAnsi"/>
      <w:lang w:eastAsia="en-US"/>
    </w:rPr>
  </w:style>
  <w:style w:type="paragraph" w:customStyle="1" w:styleId="3C77D4DE4E35449B97A3FB4B374999A72">
    <w:name w:val="3C77D4DE4E35449B97A3FB4B374999A72"/>
    <w:rsid w:val="00A77B6C"/>
    <w:rPr>
      <w:rFonts w:eastAsiaTheme="minorHAnsi"/>
      <w:lang w:eastAsia="en-US"/>
    </w:rPr>
  </w:style>
  <w:style w:type="paragraph" w:customStyle="1" w:styleId="246B01C1AAAC4FA595BA9D7061BBC51B3">
    <w:name w:val="246B01C1AAAC4FA595BA9D7061BBC51B3"/>
    <w:rsid w:val="00A77B6C"/>
    <w:rPr>
      <w:rFonts w:eastAsiaTheme="minorHAnsi"/>
      <w:lang w:eastAsia="en-US"/>
    </w:rPr>
  </w:style>
  <w:style w:type="paragraph" w:customStyle="1" w:styleId="07D69176D69F49EB86730D66FA9283833">
    <w:name w:val="07D69176D69F49EB86730D66FA9283833"/>
    <w:rsid w:val="00A77B6C"/>
    <w:rPr>
      <w:rFonts w:eastAsiaTheme="minorHAnsi"/>
      <w:lang w:eastAsia="en-US"/>
    </w:rPr>
  </w:style>
  <w:style w:type="paragraph" w:customStyle="1" w:styleId="0EF119B4423844F097E888DDC5B101B02">
    <w:name w:val="0EF119B4423844F097E888DDC5B101B02"/>
    <w:rsid w:val="00A77B6C"/>
    <w:rPr>
      <w:rFonts w:eastAsiaTheme="minorHAnsi"/>
      <w:lang w:eastAsia="en-US"/>
    </w:rPr>
  </w:style>
  <w:style w:type="paragraph" w:customStyle="1" w:styleId="164C9E85766B43CFBAD644B33FD936E83">
    <w:name w:val="164C9E85766B43CFBAD644B33FD936E83"/>
    <w:rsid w:val="00A77B6C"/>
    <w:rPr>
      <w:rFonts w:eastAsiaTheme="minorHAnsi"/>
      <w:lang w:eastAsia="en-US"/>
    </w:rPr>
  </w:style>
  <w:style w:type="paragraph" w:customStyle="1" w:styleId="B461170E48E84A33958C167130BF3A042">
    <w:name w:val="B461170E48E84A33958C167130BF3A042"/>
    <w:rsid w:val="00A77B6C"/>
    <w:rPr>
      <w:rFonts w:eastAsiaTheme="minorHAnsi"/>
      <w:lang w:eastAsia="en-US"/>
    </w:rPr>
  </w:style>
  <w:style w:type="paragraph" w:customStyle="1" w:styleId="D682F14241664C8683FDE4BC600FF0F93">
    <w:name w:val="D682F14241664C8683FDE4BC600FF0F93"/>
    <w:rsid w:val="00A77B6C"/>
    <w:rPr>
      <w:rFonts w:eastAsiaTheme="minorHAnsi"/>
      <w:lang w:eastAsia="en-US"/>
    </w:rPr>
  </w:style>
  <w:style w:type="paragraph" w:customStyle="1" w:styleId="918941D28DA148E98D6EEA0F0A8A88E11">
    <w:name w:val="918941D28DA148E98D6EEA0F0A8A88E11"/>
    <w:rsid w:val="00A77B6C"/>
    <w:rPr>
      <w:rFonts w:eastAsiaTheme="minorHAnsi"/>
      <w:lang w:eastAsia="en-US"/>
    </w:rPr>
  </w:style>
  <w:style w:type="paragraph" w:customStyle="1" w:styleId="064B98025DD34448915AB36EE22D06163">
    <w:name w:val="064B98025DD34448915AB36EE22D06163"/>
    <w:rsid w:val="00A77B6C"/>
    <w:rPr>
      <w:rFonts w:eastAsiaTheme="minorHAnsi"/>
      <w:lang w:eastAsia="en-US"/>
    </w:rPr>
  </w:style>
  <w:style w:type="paragraph" w:customStyle="1" w:styleId="6D70BB2991754FC9BFC72AA81A683E173">
    <w:name w:val="6D70BB2991754FC9BFC72AA81A683E173"/>
    <w:rsid w:val="00A77B6C"/>
    <w:rPr>
      <w:rFonts w:eastAsiaTheme="minorHAnsi"/>
      <w:lang w:eastAsia="en-US"/>
    </w:rPr>
  </w:style>
  <w:style w:type="paragraph" w:customStyle="1" w:styleId="3C77D4DE4E35449B97A3FB4B374999A73">
    <w:name w:val="3C77D4DE4E35449B97A3FB4B374999A73"/>
    <w:rsid w:val="00A77B6C"/>
    <w:rPr>
      <w:rFonts w:eastAsiaTheme="minorHAnsi"/>
      <w:lang w:eastAsia="en-US"/>
    </w:rPr>
  </w:style>
  <w:style w:type="paragraph" w:customStyle="1" w:styleId="246B01C1AAAC4FA595BA9D7061BBC51B4">
    <w:name w:val="246B01C1AAAC4FA595BA9D7061BBC51B4"/>
    <w:rsid w:val="00A77B6C"/>
    <w:rPr>
      <w:rFonts w:eastAsiaTheme="minorHAnsi"/>
      <w:lang w:eastAsia="en-US"/>
    </w:rPr>
  </w:style>
  <w:style w:type="paragraph" w:customStyle="1" w:styleId="07D69176D69F49EB86730D66FA9283834">
    <w:name w:val="07D69176D69F49EB86730D66FA9283834"/>
    <w:rsid w:val="00A77B6C"/>
    <w:rPr>
      <w:rFonts w:eastAsiaTheme="minorHAnsi"/>
      <w:lang w:eastAsia="en-US"/>
    </w:rPr>
  </w:style>
  <w:style w:type="paragraph" w:customStyle="1" w:styleId="0EF119B4423844F097E888DDC5B101B03">
    <w:name w:val="0EF119B4423844F097E888DDC5B101B03"/>
    <w:rsid w:val="00A77B6C"/>
    <w:rPr>
      <w:rFonts w:eastAsiaTheme="minorHAnsi"/>
      <w:lang w:eastAsia="en-US"/>
    </w:rPr>
  </w:style>
  <w:style w:type="paragraph" w:customStyle="1" w:styleId="164C9E85766B43CFBAD644B33FD936E84">
    <w:name w:val="164C9E85766B43CFBAD644B33FD936E84"/>
    <w:rsid w:val="00A77B6C"/>
    <w:rPr>
      <w:rFonts w:eastAsiaTheme="minorHAnsi"/>
      <w:lang w:eastAsia="en-US"/>
    </w:rPr>
  </w:style>
  <w:style w:type="paragraph" w:customStyle="1" w:styleId="B461170E48E84A33958C167130BF3A043">
    <w:name w:val="B461170E48E84A33958C167130BF3A043"/>
    <w:rsid w:val="00A77B6C"/>
    <w:rPr>
      <w:rFonts w:eastAsiaTheme="minorHAnsi"/>
      <w:lang w:eastAsia="en-US"/>
    </w:rPr>
  </w:style>
  <w:style w:type="paragraph" w:customStyle="1" w:styleId="D682F14241664C8683FDE4BC600FF0F94">
    <w:name w:val="D682F14241664C8683FDE4BC600FF0F94"/>
    <w:rsid w:val="00A77B6C"/>
    <w:rPr>
      <w:rFonts w:eastAsiaTheme="minorHAnsi"/>
      <w:lang w:eastAsia="en-US"/>
    </w:rPr>
  </w:style>
  <w:style w:type="paragraph" w:customStyle="1" w:styleId="918941D28DA148E98D6EEA0F0A8A88E12">
    <w:name w:val="918941D28DA148E98D6EEA0F0A8A88E12"/>
    <w:rsid w:val="00A77B6C"/>
    <w:rPr>
      <w:rFonts w:eastAsiaTheme="minorHAnsi"/>
      <w:lang w:eastAsia="en-US"/>
    </w:rPr>
  </w:style>
  <w:style w:type="paragraph" w:customStyle="1" w:styleId="064B98025DD34448915AB36EE22D06164">
    <w:name w:val="064B98025DD34448915AB36EE22D06164"/>
    <w:rsid w:val="00A77B6C"/>
    <w:rPr>
      <w:rFonts w:eastAsiaTheme="minorHAnsi"/>
      <w:lang w:eastAsia="en-US"/>
    </w:rPr>
  </w:style>
  <w:style w:type="paragraph" w:customStyle="1" w:styleId="6D70BB2991754FC9BFC72AA81A683E174">
    <w:name w:val="6D70BB2991754FC9BFC72AA81A683E174"/>
    <w:rsid w:val="00A77B6C"/>
    <w:rPr>
      <w:rFonts w:eastAsiaTheme="minorHAnsi"/>
      <w:lang w:eastAsia="en-US"/>
    </w:rPr>
  </w:style>
  <w:style w:type="paragraph" w:customStyle="1" w:styleId="3C77D4DE4E35449B97A3FB4B374999A74">
    <w:name w:val="3C77D4DE4E35449B97A3FB4B374999A74"/>
    <w:rsid w:val="00A77B6C"/>
    <w:rPr>
      <w:rFonts w:eastAsiaTheme="minorHAnsi"/>
      <w:lang w:eastAsia="en-US"/>
    </w:rPr>
  </w:style>
  <w:style w:type="paragraph" w:customStyle="1" w:styleId="246B01C1AAAC4FA595BA9D7061BBC51B5">
    <w:name w:val="246B01C1AAAC4FA595BA9D7061BBC51B5"/>
    <w:rsid w:val="00A77B6C"/>
    <w:rPr>
      <w:rFonts w:eastAsiaTheme="minorHAnsi"/>
      <w:lang w:eastAsia="en-US"/>
    </w:rPr>
  </w:style>
  <w:style w:type="paragraph" w:customStyle="1" w:styleId="07D69176D69F49EB86730D66FA9283835">
    <w:name w:val="07D69176D69F49EB86730D66FA9283835"/>
    <w:rsid w:val="00A77B6C"/>
    <w:rPr>
      <w:rFonts w:eastAsiaTheme="minorHAnsi"/>
      <w:lang w:eastAsia="en-US"/>
    </w:rPr>
  </w:style>
  <w:style w:type="paragraph" w:customStyle="1" w:styleId="0EF119B4423844F097E888DDC5B101B04">
    <w:name w:val="0EF119B4423844F097E888DDC5B101B04"/>
    <w:rsid w:val="00A77B6C"/>
    <w:rPr>
      <w:rFonts w:eastAsiaTheme="minorHAnsi"/>
      <w:lang w:eastAsia="en-US"/>
    </w:rPr>
  </w:style>
  <w:style w:type="paragraph" w:customStyle="1" w:styleId="164C9E85766B43CFBAD644B33FD936E85">
    <w:name w:val="164C9E85766B43CFBAD644B33FD936E85"/>
    <w:rsid w:val="00A77B6C"/>
    <w:rPr>
      <w:rFonts w:eastAsiaTheme="minorHAnsi"/>
      <w:lang w:eastAsia="en-US"/>
    </w:rPr>
  </w:style>
  <w:style w:type="paragraph" w:customStyle="1" w:styleId="B461170E48E84A33958C167130BF3A044">
    <w:name w:val="B461170E48E84A33958C167130BF3A044"/>
    <w:rsid w:val="00A77B6C"/>
    <w:rPr>
      <w:rFonts w:eastAsiaTheme="minorHAnsi"/>
      <w:lang w:eastAsia="en-US"/>
    </w:rPr>
  </w:style>
  <w:style w:type="paragraph" w:customStyle="1" w:styleId="D682F14241664C8683FDE4BC600FF0F95">
    <w:name w:val="D682F14241664C8683FDE4BC600FF0F95"/>
    <w:rsid w:val="00A77B6C"/>
    <w:rPr>
      <w:rFonts w:eastAsiaTheme="minorHAnsi"/>
      <w:lang w:eastAsia="en-US"/>
    </w:rPr>
  </w:style>
  <w:style w:type="paragraph" w:customStyle="1" w:styleId="918941D28DA148E98D6EEA0F0A8A88E13">
    <w:name w:val="918941D28DA148E98D6EEA0F0A8A88E13"/>
    <w:rsid w:val="00A77B6C"/>
    <w:rPr>
      <w:rFonts w:eastAsiaTheme="minorHAnsi"/>
      <w:lang w:eastAsia="en-US"/>
    </w:rPr>
  </w:style>
  <w:style w:type="paragraph" w:customStyle="1" w:styleId="064B98025DD34448915AB36EE22D06165">
    <w:name w:val="064B98025DD34448915AB36EE22D06165"/>
    <w:rsid w:val="00A77B6C"/>
    <w:rPr>
      <w:rFonts w:eastAsiaTheme="minorHAnsi"/>
      <w:lang w:eastAsia="en-US"/>
    </w:rPr>
  </w:style>
  <w:style w:type="paragraph" w:customStyle="1" w:styleId="6D70BB2991754FC9BFC72AA81A683E175">
    <w:name w:val="6D70BB2991754FC9BFC72AA81A683E175"/>
    <w:rsid w:val="00A77B6C"/>
    <w:rPr>
      <w:rFonts w:eastAsiaTheme="minorHAnsi"/>
      <w:lang w:eastAsia="en-US"/>
    </w:rPr>
  </w:style>
  <w:style w:type="paragraph" w:customStyle="1" w:styleId="3C77D4DE4E35449B97A3FB4B374999A75">
    <w:name w:val="3C77D4DE4E35449B97A3FB4B374999A75"/>
    <w:rsid w:val="00A77B6C"/>
    <w:rPr>
      <w:rFonts w:eastAsiaTheme="minorHAnsi"/>
      <w:lang w:eastAsia="en-US"/>
    </w:rPr>
  </w:style>
  <w:style w:type="paragraph" w:customStyle="1" w:styleId="246B01C1AAAC4FA595BA9D7061BBC51B6">
    <w:name w:val="246B01C1AAAC4FA595BA9D7061BBC51B6"/>
    <w:rsid w:val="00A77B6C"/>
    <w:rPr>
      <w:rFonts w:eastAsiaTheme="minorHAnsi"/>
      <w:lang w:eastAsia="en-US"/>
    </w:rPr>
  </w:style>
  <w:style w:type="paragraph" w:customStyle="1" w:styleId="07D69176D69F49EB86730D66FA9283836">
    <w:name w:val="07D69176D69F49EB86730D66FA9283836"/>
    <w:rsid w:val="00A77B6C"/>
    <w:rPr>
      <w:rFonts w:eastAsiaTheme="minorHAnsi"/>
      <w:lang w:eastAsia="en-US"/>
    </w:rPr>
  </w:style>
  <w:style w:type="paragraph" w:customStyle="1" w:styleId="0EF119B4423844F097E888DDC5B101B05">
    <w:name w:val="0EF119B4423844F097E888DDC5B101B05"/>
    <w:rsid w:val="00A77B6C"/>
    <w:rPr>
      <w:rFonts w:eastAsiaTheme="minorHAnsi"/>
      <w:lang w:eastAsia="en-US"/>
    </w:rPr>
  </w:style>
  <w:style w:type="paragraph" w:customStyle="1" w:styleId="164C9E85766B43CFBAD644B33FD936E86">
    <w:name w:val="164C9E85766B43CFBAD644B33FD936E86"/>
    <w:rsid w:val="00A77B6C"/>
    <w:rPr>
      <w:rFonts w:eastAsiaTheme="minorHAnsi"/>
      <w:lang w:eastAsia="en-US"/>
    </w:rPr>
  </w:style>
  <w:style w:type="paragraph" w:customStyle="1" w:styleId="B461170E48E84A33958C167130BF3A045">
    <w:name w:val="B461170E48E84A33958C167130BF3A045"/>
    <w:rsid w:val="00A77B6C"/>
    <w:rPr>
      <w:rFonts w:eastAsiaTheme="minorHAnsi"/>
      <w:lang w:eastAsia="en-US"/>
    </w:rPr>
  </w:style>
  <w:style w:type="paragraph" w:customStyle="1" w:styleId="D682F14241664C8683FDE4BC600FF0F96">
    <w:name w:val="D682F14241664C8683FDE4BC600FF0F96"/>
    <w:rsid w:val="00A77B6C"/>
    <w:rPr>
      <w:rFonts w:eastAsiaTheme="minorHAnsi"/>
      <w:lang w:eastAsia="en-US"/>
    </w:rPr>
  </w:style>
  <w:style w:type="paragraph" w:customStyle="1" w:styleId="918941D28DA148E98D6EEA0F0A8A88E14">
    <w:name w:val="918941D28DA148E98D6EEA0F0A8A88E14"/>
    <w:rsid w:val="00A77B6C"/>
    <w:rPr>
      <w:rFonts w:eastAsiaTheme="minorHAnsi"/>
      <w:lang w:eastAsia="en-US"/>
    </w:rPr>
  </w:style>
  <w:style w:type="paragraph" w:customStyle="1" w:styleId="064B98025DD34448915AB36EE22D06166">
    <w:name w:val="064B98025DD34448915AB36EE22D06166"/>
    <w:rsid w:val="00A77B6C"/>
    <w:rPr>
      <w:rFonts w:eastAsiaTheme="minorHAnsi"/>
      <w:lang w:eastAsia="en-US"/>
    </w:rPr>
  </w:style>
  <w:style w:type="paragraph" w:customStyle="1" w:styleId="6D70BB2991754FC9BFC72AA81A683E176">
    <w:name w:val="6D70BB2991754FC9BFC72AA81A683E176"/>
    <w:rsid w:val="00A77B6C"/>
    <w:rPr>
      <w:rFonts w:eastAsiaTheme="minorHAnsi"/>
      <w:lang w:eastAsia="en-US"/>
    </w:rPr>
  </w:style>
  <w:style w:type="paragraph" w:customStyle="1" w:styleId="3C77D4DE4E35449B97A3FB4B374999A76">
    <w:name w:val="3C77D4DE4E35449B97A3FB4B374999A76"/>
    <w:rsid w:val="00A77B6C"/>
    <w:rPr>
      <w:rFonts w:eastAsiaTheme="minorHAnsi"/>
      <w:lang w:eastAsia="en-US"/>
    </w:rPr>
  </w:style>
  <w:style w:type="paragraph" w:customStyle="1" w:styleId="70F1007AFEBA4611991A5CFFC2ABEBB5">
    <w:name w:val="70F1007AFEBA4611991A5CFFC2ABEBB5"/>
    <w:rsid w:val="00A77B6C"/>
  </w:style>
  <w:style w:type="paragraph" w:customStyle="1" w:styleId="7540FF8DFD2F4F42B690DA12320FB2BB">
    <w:name w:val="7540FF8DFD2F4F42B690DA12320FB2BB"/>
    <w:rsid w:val="00A77B6C"/>
  </w:style>
  <w:style w:type="paragraph" w:customStyle="1" w:styleId="6395AFE6703649218EE5941537967F72">
    <w:name w:val="6395AFE6703649218EE5941537967F72"/>
    <w:rsid w:val="00A77B6C"/>
  </w:style>
  <w:style w:type="paragraph" w:customStyle="1" w:styleId="246B01C1AAAC4FA595BA9D7061BBC51B7">
    <w:name w:val="246B01C1AAAC4FA595BA9D7061BBC51B7"/>
    <w:rsid w:val="00A902EB"/>
    <w:rPr>
      <w:rFonts w:eastAsiaTheme="minorHAnsi"/>
      <w:lang w:eastAsia="en-US"/>
    </w:rPr>
  </w:style>
  <w:style w:type="paragraph" w:customStyle="1" w:styleId="07D69176D69F49EB86730D66FA9283837">
    <w:name w:val="07D69176D69F49EB86730D66FA9283837"/>
    <w:rsid w:val="00A902EB"/>
    <w:rPr>
      <w:rFonts w:eastAsiaTheme="minorHAnsi"/>
      <w:lang w:eastAsia="en-US"/>
    </w:rPr>
  </w:style>
  <w:style w:type="paragraph" w:customStyle="1" w:styleId="0EF119B4423844F097E888DDC5B101B06">
    <w:name w:val="0EF119B4423844F097E888DDC5B101B06"/>
    <w:rsid w:val="00A902EB"/>
    <w:rPr>
      <w:rFonts w:eastAsiaTheme="minorHAnsi"/>
      <w:lang w:eastAsia="en-US"/>
    </w:rPr>
  </w:style>
  <w:style w:type="paragraph" w:customStyle="1" w:styleId="164C9E85766B43CFBAD644B33FD936E87">
    <w:name w:val="164C9E85766B43CFBAD644B33FD936E87"/>
    <w:rsid w:val="00A902EB"/>
    <w:rPr>
      <w:rFonts w:eastAsiaTheme="minorHAnsi"/>
      <w:lang w:eastAsia="en-US"/>
    </w:rPr>
  </w:style>
  <w:style w:type="paragraph" w:customStyle="1" w:styleId="B461170E48E84A33958C167130BF3A046">
    <w:name w:val="B461170E48E84A33958C167130BF3A046"/>
    <w:rsid w:val="00A902EB"/>
    <w:rPr>
      <w:rFonts w:eastAsiaTheme="minorHAnsi"/>
      <w:lang w:eastAsia="en-US"/>
    </w:rPr>
  </w:style>
  <w:style w:type="paragraph" w:customStyle="1" w:styleId="D682F14241664C8683FDE4BC600FF0F97">
    <w:name w:val="D682F14241664C8683FDE4BC600FF0F97"/>
    <w:rsid w:val="00A902EB"/>
    <w:rPr>
      <w:rFonts w:eastAsiaTheme="minorHAnsi"/>
      <w:lang w:eastAsia="en-US"/>
    </w:rPr>
  </w:style>
  <w:style w:type="paragraph" w:customStyle="1" w:styleId="918941D28DA148E98D6EEA0F0A8A88E15">
    <w:name w:val="918941D28DA148E98D6EEA0F0A8A88E15"/>
    <w:rsid w:val="00A902EB"/>
    <w:rPr>
      <w:rFonts w:eastAsiaTheme="minorHAnsi"/>
      <w:lang w:eastAsia="en-US"/>
    </w:rPr>
  </w:style>
  <w:style w:type="paragraph" w:customStyle="1" w:styleId="064B98025DD34448915AB36EE22D06167">
    <w:name w:val="064B98025DD34448915AB36EE22D06167"/>
    <w:rsid w:val="00A902EB"/>
    <w:rPr>
      <w:rFonts w:eastAsiaTheme="minorHAnsi"/>
      <w:lang w:eastAsia="en-US"/>
    </w:rPr>
  </w:style>
  <w:style w:type="paragraph" w:customStyle="1" w:styleId="6D70BB2991754FC9BFC72AA81A683E177">
    <w:name w:val="6D70BB2991754FC9BFC72AA81A683E177"/>
    <w:rsid w:val="00A902EB"/>
    <w:rPr>
      <w:rFonts w:eastAsiaTheme="minorHAnsi"/>
      <w:lang w:eastAsia="en-US"/>
    </w:rPr>
  </w:style>
  <w:style w:type="paragraph" w:customStyle="1" w:styleId="3C77D4DE4E35449B97A3FB4B374999A77">
    <w:name w:val="3C77D4DE4E35449B97A3FB4B374999A77"/>
    <w:rsid w:val="00A902EB"/>
    <w:rPr>
      <w:rFonts w:eastAsiaTheme="minorHAnsi"/>
      <w:lang w:eastAsia="en-US"/>
    </w:rPr>
  </w:style>
  <w:style w:type="paragraph" w:customStyle="1" w:styleId="246B01C1AAAC4FA595BA9D7061BBC51B8">
    <w:name w:val="246B01C1AAAC4FA595BA9D7061BBC51B8"/>
    <w:rsid w:val="00A902EB"/>
    <w:rPr>
      <w:rFonts w:eastAsiaTheme="minorHAnsi"/>
      <w:lang w:eastAsia="en-US"/>
    </w:rPr>
  </w:style>
  <w:style w:type="paragraph" w:customStyle="1" w:styleId="07D69176D69F49EB86730D66FA9283838">
    <w:name w:val="07D69176D69F49EB86730D66FA9283838"/>
    <w:rsid w:val="00A902EB"/>
    <w:rPr>
      <w:rFonts w:eastAsiaTheme="minorHAnsi"/>
      <w:lang w:eastAsia="en-US"/>
    </w:rPr>
  </w:style>
  <w:style w:type="paragraph" w:customStyle="1" w:styleId="0EF119B4423844F097E888DDC5B101B07">
    <w:name w:val="0EF119B4423844F097E888DDC5B101B07"/>
    <w:rsid w:val="00A902EB"/>
    <w:rPr>
      <w:rFonts w:eastAsiaTheme="minorHAnsi"/>
      <w:lang w:eastAsia="en-US"/>
    </w:rPr>
  </w:style>
  <w:style w:type="paragraph" w:customStyle="1" w:styleId="164C9E85766B43CFBAD644B33FD936E88">
    <w:name w:val="164C9E85766B43CFBAD644B33FD936E88"/>
    <w:rsid w:val="00A902EB"/>
    <w:rPr>
      <w:rFonts w:eastAsiaTheme="minorHAnsi"/>
      <w:lang w:eastAsia="en-US"/>
    </w:rPr>
  </w:style>
  <w:style w:type="paragraph" w:customStyle="1" w:styleId="B461170E48E84A33958C167130BF3A047">
    <w:name w:val="B461170E48E84A33958C167130BF3A047"/>
    <w:rsid w:val="00A902EB"/>
    <w:rPr>
      <w:rFonts w:eastAsiaTheme="minorHAnsi"/>
      <w:lang w:eastAsia="en-US"/>
    </w:rPr>
  </w:style>
  <w:style w:type="paragraph" w:customStyle="1" w:styleId="D682F14241664C8683FDE4BC600FF0F98">
    <w:name w:val="D682F14241664C8683FDE4BC600FF0F98"/>
    <w:rsid w:val="00A902EB"/>
    <w:rPr>
      <w:rFonts w:eastAsiaTheme="minorHAnsi"/>
      <w:lang w:eastAsia="en-US"/>
    </w:rPr>
  </w:style>
  <w:style w:type="paragraph" w:customStyle="1" w:styleId="918941D28DA148E98D6EEA0F0A8A88E16">
    <w:name w:val="918941D28DA148E98D6EEA0F0A8A88E16"/>
    <w:rsid w:val="00A902EB"/>
    <w:rPr>
      <w:rFonts w:eastAsiaTheme="minorHAnsi"/>
      <w:lang w:eastAsia="en-US"/>
    </w:rPr>
  </w:style>
  <w:style w:type="paragraph" w:customStyle="1" w:styleId="064B98025DD34448915AB36EE22D06168">
    <w:name w:val="064B98025DD34448915AB36EE22D06168"/>
    <w:rsid w:val="00A902EB"/>
    <w:rPr>
      <w:rFonts w:eastAsiaTheme="minorHAnsi"/>
      <w:lang w:eastAsia="en-US"/>
    </w:rPr>
  </w:style>
  <w:style w:type="paragraph" w:customStyle="1" w:styleId="6D70BB2991754FC9BFC72AA81A683E178">
    <w:name w:val="6D70BB2991754FC9BFC72AA81A683E178"/>
    <w:rsid w:val="00A902EB"/>
    <w:rPr>
      <w:rFonts w:eastAsiaTheme="minorHAnsi"/>
      <w:lang w:eastAsia="en-US"/>
    </w:rPr>
  </w:style>
  <w:style w:type="paragraph" w:customStyle="1" w:styleId="3C77D4DE4E35449B97A3FB4B374999A78">
    <w:name w:val="3C77D4DE4E35449B97A3FB4B374999A78"/>
    <w:rsid w:val="00A902EB"/>
    <w:rPr>
      <w:rFonts w:eastAsiaTheme="minorHAnsi"/>
      <w:lang w:eastAsia="en-US"/>
    </w:rPr>
  </w:style>
  <w:style w:type="paragraph" w:customStyle="1" w:styleId="246B01C1AAAC4FA595BA9D7061BBC51B9">
    <w:name w:val="246B01C1AAAC4FA595BA9D7061BBC51B9"/>
    <w:rsid w:val="00A02EA3"/>
    <w:rPr>
      <w:rFonts w:eastAsiaTheme="minorHAnsi"/>
      <w:lang w:eastAsia="en-US"/>
    </w:rPr>
  </w:style>
  <w:style w:type="paragraph" w:customStyle="1" w:styleId="07D69176D69F49EB86730D66FA9283839">
    <w:name w:val="07D69176D69F49EB86730D66FA9283839"/>
    <w:rsid w:val="00A02EA3"/>
    <w:rPr>
      <w:rFonts w:eastAsiaTheme="minorHAnsi"/>
      <w:lang w:eastAsia="en-US"/>
    </w:rPr>
  </w:style>
  <w:style w:type="paragraph" w:customStyle="1" w:styleId="0EF119B4423844F097E888DDC5B101B08">
    <w:name w:val="0EF119B4423844F097E888DDC5B101B08"/>
    <w:rsid w:val="00A02EA3"/>
    <w:rPr>
      <w:rFonts w:eastAsiaTheme="minorHAnsi"/>
      <w:lang w:eastAsia="en-US"/>
    </w:rPr>
  </w:style>
  <w:style w:type="paragraph" w:customStyle="1" w:styleId="164C9E85766B43CFBAD644B33FD936E89">
    <w:name w:val="164C9E85766B43CFBAD644B33FD936E89"/>
    <w:rsid w:val="00A02EA3"/>
    <w:rPr>
      <w:rFonts w:eastAsiaTheme="minorHAnsi"/>
      <w:lang w:eastAsia="en-US"/>
    </w:rPr>
  </w:style>
  <w:style w:type="paragraph" w:customStyle="1" w:styleId="D682F14241664C8683FDE4BC600FF0F99">
    <w:name w:val="D682F14241664C8683FDE4BC600FF0F99"/>
    <w:rsid w:val="00A02EA3"/>
    <w:rPr>
      <w:rFonts w:eastAsiaTheme="minorHAnsi"/>
      <w:lang w:eastAsia="en-US"/>
    </w:rPr>
  </w:style>
  <w:style w:type="paragraph" w:customStyle="1" w:styleId="064B98025DD34448915AB36EE22D06169">
    <w:name w:val="064B98025DD34448915AB36EE22D06169"/>
    <w:rsid w:val="00A02EA3"/>
    <w:rPr>
      <w:rFonts w:eastAsiaTheme="minorHAnsi"/>
      <w:lang w:eastAsia="en-US"/>
    </w:rPr>
  </w:style>
  <w:style w:type="paragraph" w:customStyle="1" w:styleId="6D70BB2991754FC9BFC72AA81A683E179">
    <w:name w:val="6D70BB2991754FC9BFC72AA81A683E179"/>
    <w:rsid w:val="00A02EA3"/>
    <w:rPr>
      <w:rFonts w:eastAsiaTheme="minorHAnsi"/>
      <w:lang w:eastAsia="en-US"/>
    </w:rPr>
  </w:style>
  <w:style w:type="paragraph" w:customStyle="1" w:styleId="3C77D4DE4E35449B97A3FB4B374999A79">
    <w:name w:val="3C77D4DE4E35449B97A3FB4B374999A79"/>
    <w:rsid w:val="00A02EA3"/>
    <w:rPr>
      <w:rFonts w:eastAsiaTheme="minorHAnsi"/>
      <w:lang w:eastAsia="en-US"/>
    </w:rPr>
  </w:style>
  <w:style w:type="paragraph" w:customStyle="1" w:styleId="246B01C1AAAC4FA595BA9D7061BBC51B10">
    <w:name w:val="246B01C1AAAC4FA595BA9D7061BBC51B10"/>
    <w:rsid w:val="00A02EA3"/>
    <w:rPr>
      <w:rFonts w:eastAsiaTheme="minorHAnsi"/>
      <w:lang w:eastAsia="en-US"/>
    </w:rPr>
  </w:style>
  <w:style w:type="paragraph" w:customStyle="1" w:styleId="07D69176D69F49EB86730D66FA92838310">
    <w:name w:val="07D69176D69F49EB86730D66FA92838310"/>
    <w:rsid w:val="00A02EA3"/>
    <w:rPr>
      <w:rFonts w:eastAsiaTheme="minorHAnsi"/>
      <w:lang w:eastAsia="en-US"/>
    </w:rPr>
  </w:style>
  <w:style w:type="paragraph" w:customStyle="1" w:styleId="0EF119B4423844F097E888DDC5B101B09">
    <w:name w:val="0EF119B4423844F097E888DDC5B101B09"/>
    <w:rsid w:val="00A02EA3"/>
    <w:rPr>
      <w:rFonts w:eastAsiaTheme="minorHAnsi"/>
      <w:lang w:eastAsia="en-US"/>
    </w:rPr>
  </w:style>
  <w:style w:type="paragraph" w:customStyle="1" w:styleId="164C9E85766B43CFBAD644B33FD936E810">
    <w:name w:val="164C9E85766B43CFBAD644B33FD936E810"/>
    <w:rsid w:val="00A02EA3"/>
    <w:rPr>
      <w:rFonts w:eastAsiaTheme="minorHAnsi"/>
      <w:lang w:eastAsia="en-US"/>
    </w:rPr>
  </w:style>
  <w:style w:type="paragraph" w:customStyle="1" w:styleId="D682F14241664C8683FDE4BC600FF0F910">
    <w:name w:val="D682F14241664C8683FDE4BC600FF0F910"/>
    <w:rsid w:val="00A02EA3"/>
    <w:rPr>
      <w:rFonts w:eastAsiaTheme="minorHAnsi"/>
      <w:lang w:eastAsia="en-US"/>
    </w:rPr>
  </w:style>
  <w:style w:type="paragraph" w:customStyle="1" w:styleId="246B01C1AAAC4FA595BA9D7061BBC51B11">
    <w:name w:val="246B01C1AAAC4FA595BA9D7061BBC51B11"/>
    <w:rsid w:val="00A02EA3"/>
    <w:rPr>
      <w:rFonts w:eastAsiaTheme="minorHAnsi"/>
      <w:lang w:eastAsia="en-US"/>
    </w:rPr>
  </w:style>
  <w:style w:type="paragraph" w:customStyle="1" w:styleId="07D69176D69F49EB86730D66FA92838311">
    <w:name w:val="07D69176D69F49EB86730D66FA92838311"/>
    <w:rsid w:val="00A02EA3"/>
    <w:rPr>
      <w:rFonts w:eastAsiaTheme="minorHAnsi"/>
      <w:lang w:eastAsia="en-US"/>
    </w:rPr>
  </w:style>
  <w:style w:type="paragraph" w:customStyle="1" w:styleId="0EF119B4423844F097E888DDC5B101B010">
    <w:name w:val="0EF119B4423844F097E888DDC5B101B010"/>
    <w:rsid w:val="00A02EA3"/>
    <w:rPr>
      <w:rFonts w:eastAsiaTheme="minorHAnsi"/>
      <w:lang w:eastAsia="en-US"/>
    </w:rPr>
  </w:style>
  <w:style w:type="paragraph" w:customStyle="1" w:styleId="164C9E85766B43CFBAD644B33FD936E811">
    <w:name w:val="164C9E85766B43CFBAD644B33FD936E811"/>
    <w:rsid w:val="00A02EA3"/>
    <w:rPr>
      <w:rFonts w:eastAsiaTheme="minorHAnsi"/>
      <w:lang w:eastAsia="en-US"/>
    </w:rPr>
  </w:style>
  <w:style w:type="paragraph" w:customStyle="1" w:styleId="D682F14241664C8683FDE4BC600FF0F911">
    <w:name w:val="D682F14241664C8683FDE4BC600FF0F911"/>
    <w:rsid w:val="00A02EA3"/>
    <w:rPr>
      <w:rFonts w:eastAsiaTheme="minorHAnsi"/>
      <w:lang w:eastAsia="en-US"/>
    </w:rPr>
  </w:style>
  <w:style w:type="paragraph" w:customStyle="1" w:styleId="064B98025DD34448915AB36EE22D061610">
    <w:name w:val="064B98025DD34448915AB36EE22D061610"/>
    <w:rsid w:val="00A02EA3"/>
    <w:rPr>
      <w:rFonts w:eastAsiaTheme="minorHAnsi"/>
      <w:lang w:eastAsia="en-US"/>
    </w:rPr>
  </w:style>
  <w:style w:type="paragraph" w:customStyle="1" w:styleId="6D70BB2991754FC9BFC72AA81A683E1710">
    <w:name w:val="6D70BB2991754FC9BFC72AA81A683E1710"/>
    <w:rsid w:val="00A02EA3"/>
    <w:rPr>
      <w:rFonts w:eastAsiaTheme="minorHAnsi"/>
      <w:lang w:eastAsia="en-US"/>
    </w:rPr>
  </w:style>
  <w:style w:type="paragraph" w:customStyle="1" w:styleId="3C77D4DE4E35449B97A3FB4B374999A710">
    <w:name w:val="3C77D4DE4E35449B97A3FB4B374999A710"/>
    <w:rsid w:val="00A02EA3"/>
    <w:rPr>
      <w:rFonts w:eastAsiaTheme="minorHAnsi"/>
      <w:lang w:eastAsia="en-US"/>
    </w:rPr>
  </w:style>
  <w:style w:type="paragraph" w:customStyle="1" w:styleId="246B01C1AAAC4FA595BA9D7061BBC51B12">
    <w:name w:val="246B01C1AAAC4FA595BA9D7061BBC51B12"/>
    <w:rsid w:val="00A02EA3"/>
    <w:rPr>
      <w:rFonts w:eastAsiaTheme="minorHAnsi"/>
      <w:lang w:eastAsia="en-US"/>
    </w:rPr>
  </w:style>
  <w:style w:type="paragraph" w:customStyle="1" w:styleId="07D69176D69F49EB86730D66FA92838312">
    <w:name w:val="07D69176D69F49EB86730D66FA92838312"/>
    <w:rsid w:val="00A02EA3"/>
    <w:rPr>
      <w:rFonts w:eastAsiaTheme="minorHAnsi"/>
      <w:lang w:eastAsia="en-US"/>
    </w:rPr>
  </w:style>
  <w:style w:type="paragraph" w:customStyle="1" w:styleId="0EF119B4423844F097E888DDC5B101B011">
    <w:name w:val="0EF119B4423844F097E888DDC5B101B011"/>
    <w:rsid w:val="00A02EA3"/>
    <w:rPr>
      <w:rFonts w:eastAsiaTheme="minorHAnsi"/>
      <w:lang w:eastAsia="en-US"/>
    </w:rPr>
  </w:style>
  <w:style w:type="paragraph" w:customStyle="1" w:styleId="164C9E85766B43CFBAD644B33FD936E812">
    <w:name w:val="164C9E85766B43CFBAD644B33FD936E812"/>
    <w:rsid w:val="00A02EA3"/>
    <w:rPr>
      <w:rFonts w:eastAsiaTheme="minorHAnsi"/>
      <w:lang w:eastAsia="en-US"/>
    </w:rPr>
  </w:style>
  <w:style w:type="paragraph" w:customStyle="1" w:styleId="D682F14241664C8683FDE4BC600FF0F912">
    <w:name w:val="D682F14241664C8683FDE4BC600FF0F912"/>
    <w:rsid w:val="00A02EA3"/>
    <w:rPr>
      <w:rFonts w:eastAsiaTheme="minorHAnsi"/>
      <w:lang w:eastAsia="en-US"/>
    </w:rPr>
  </w:style>
  <w:style w:type="paragraph" w:customStyle="1" w:styleId="064B98025DD34448915AB36EE22D061611">
    <w:name w:val="064B98025DD34448915AB36EE22D061611"/>
    <w:rsid w:val="00A02EA3"/>
    <w:rPr>
      <w:rFonts w:eastAsiaTheme="minorHAnsi"/>
      <w:lang w:eastAsia="en-US"/>
    </w:rPr>
  </w:style>
  <w:style w:type="paragraph" w:customStyle="1" w:styleId="6D70BB2991754FC9BFC72AA81A683E1711">
    <w:name w:val="6D70BB2991754FC9BFC72AA81A683E1711"/>
    <w:rsid w:val="00A02EA3"/>
    <w:rPr>
      <w:rFonts w:eastAsiaTheme="minorHAnsi"/>
      <w:lang w:eastAsia="en-US"/>
    </w:rPr>
  </w:style>
  <w:style w:type="paragraph" w:customStyle="1" w:styleId="3C77D4DE4E35449B97A3FB4B374999A711">
    <w:name w:val="3C77D4DE4E35449B97A3FB4B374999A711"/>
    <w:rsid w:val="00A02EA3"/>
    <w:rPr>
      <w:rFonts w:eastAsiaTheme="minorHAnsi"/>
      <w:lang w:eastAsia="en-US"/>
    </w:rPr>
  </w:style>
  <w:style w:type="paragraph" w:customStyle="1" w:styleId="246B01C1AAAC4FA595BA9D7061BBC51B13">
    <w:name w:val="246B01C1AAAC4FA595BA9D7061BBC51B13"/>
    <w:rsid w:val="00A02EA3"/>
    <w:rPr>
      <w:rFonts w:eastAsiaTheme="minorHAnsi"/>
      <w:lang w:eastAsia="en-US"/>
    </w:rPr>
  </w:style>
  <w:style w:type="paragraph" w:customStyle="1" w:styleId="07D69176D69F49EB86730D66FA92838313">
    <w:name w:val="07D69176D69F49EB86730D66FA92838313"/>
    <w:rsid w:val="00A02EA3"/>
    <w:rPr>
      <w:rFonts w:eastAsiaTheme="minorHAnsi"/>
      <w:lang w:eastAsia="en-US"/>
    </w:rPr>
  </w:style>
  <w:style w:type="paragraph" w:customStyle="1" w:styleId="0EF119B4423844F097E888DDC5B101B012">
    <w:name w:val="0EF119B4423844F097E888DDC5B101B012"/>
    <w:rsid w:val="00A02EA3"/>
    <w:rPr>
      <w:rFonts w:eastAsiaTheme="minorHAnsi"/>
      <w:lang w:eastAsia="en-US"/>
    </w:rPr>
  </w:style>
  <w:style w:type="paragraph" w:customStyle="1" w:styleId="164C9E85766B43CFBAD644B33FD936E813">
    <w:name w:val="164C9E85766B43CFBAD644B33FD936E813"/>
    <w:rsid w:val="00A02EA3"/>
    <w:rPr>
      <w:rFonts w:eastAsiaTheme="minorHAnsi"/>
      <w:lang w:eastAsia="en-US"/>
    </w:rPr>
  </w:style>
  <w:style w:type="paragraph" w:customStyle="1" w:styleId="B461170E48E84A33958C167130BF3A048">
    <w:name w:val="B461170E48E84A33958C167130BF3A048"/>
    <w:rsid w:val="00A02EA3"/>
    <w:rPr>
      <w:rFonts w:eastAsiaTheme="minorHAnsi"/>
      <w:lang w:eastAsia="en-US"/>
    </w:rPr>
  </w:style>
  <w:style w:type="paragraph" w:customStyle="1" w:styleId="D682F14241664C8683FDE4BC600FF0F913">
    <w:name w:val="D682F14241664C8683FDE4BC600FF0F913"/>
    <w:rsid w:val="00A02EA3"/>
    <w:rPr>
      <w:rFonts w:eastAsiaTheme="minorHAnsi"/>
      <w:lang w:eastAsia="en-US"/>
    </w:rPr>
  </w:style>
  <w:style w:type="paragraph" w:customStyle="1" w:styleId="064B98025DD34448915AB36EE22D061612">
    <w:name w:val="064B98025DD34448915AB36EE22D061612"/>
    <w:rsid w:val="00A02EA3"/>
    <w:rPr>
      <w:rFonts w:eastAsiaTheme="minorHAnsi"/>
      <w:lang w:eastAsia="en-US"/>
    </w:rPr>
  </w:style>
  <w:style w:type="paragraph" w:customStyle="1" w:styleId="6D70BB2991754FC9BFC72AA81A683E1712">
    <w:name w:val="6D70BB2991754FC9BFC72AA81A683E1712"/>
    <w:rsid w:val="00A02EA3"/>
    <w:rPr>
      <w:rFonts w:eastAsiaTheme="minorHAnsi"/>
      <w:lang w:eastAsia="en-US"/>
    </w:rPr>
  </w:style>
  <w:style w:type="paragraph" w:customStyle="1" w:styleId="3C77D4DE4E35449B97A3FB4B374999A712">
    <w:name w:val="3C77D4DE4E35449B97A3FB4B374999A712"/>
    <w:rsid w:val="00A02EA3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EA3"/>
    <w:rPr>
      <w:color w:val="808080"/>
    </w:rPr>
  </w:style>
  <w:style w:type="paragraph" w:customStyle="1" w:styleId="246B01C1AAAC4FA595BA9D7061BBC51B">
    <w:name w:val="246B01C1AAAC4FA595BA9D7061BBC51B"/>
  </w:style>
  <w:style w:type="paragraph" w:customStyle="1" w:styleId="07D69176D69F49EB86730D66FA928383">
    <w:name w:val="07D69176D69F49EB86730D66FA928383"/>
  </w:style>
  <w:style w:type="paragraph" w:customStyle="1" w:styleId="6C118874DDE64278B3452FF9AF020C4E">
    <w:name w:val="6C118874DDE64278B3452FF9AF020C4E"/>
  </w:style>
  <w:style w:type="paragraph" w:customStyle="1" w:styleId="164C9E85766B43CFBAD644B33FD936E8">
    <w:name w:val="164C9E85766B43CFBAD644B33FD936E8"/>
  </w:style>
  <w:style w:type="paragraph" w:customStyle="1" w:styleId="B5F7259E4E6B4FD2862D309EC8205908">
    <w:name w:val="B5F7259E4E6B4FD2862D309EC8205908"/>
  </w:style>
  <w:style w:type="paragraph" w:customStyle="1" w:styleId="D682F14241664C8683FDE4BC600FF0F9">
    <w:name w:val="D682F14241664C8683FDE4BC600FF0F9"/>
  </w:style>
  <w:style w:type="paragraph" w:customStyle="1" w:styleId="6B5CC6E2939B4D8D91E71ACA2EB4590F">
    <w:name w:val="6B5CC6E2939B4D8D91E71ACA2EB4590F"/>
  </w:style>
  <w:style w:type="paragraph" w:customStyle="1" w:styleId="064B98025DD34448915AB36EE22D0616">
    <w:name w:val="064B98025DD34448915AB36EE22D0616"/>
  </w:style>
  <w:style w:type="paragraph" w:customStyle="1" w:styleId="6D70BB2991754FC9BFC72AA81A683E17">
    <w:name w:val="6D70BB2991754FC9BFC72AA81A683E17"/>
  </w:style>
  <w:style w:type="paragraph" w:customStyle="1" w:styleId="3C77D4DE4E35449B97A3FB4B374999A7">
    <w:name w:val="3C77D4DE4E35449B97A3FB4B374999A7"/>
  </w:style>
  <w:style w:type="paragraph" w:customStyle="1" w:styleId="246B01C1AAAC4FA595BA9D7061BBC51B1">
    <w:name w:val="246B01C1AAAC4FA595BA9D7061BBC51B1"/>
    <w:rsid w:val="00A77B6C"/>
    <w:rPr>
      <w:rFonts w:eastAsiaTheme="minorHAnsi"/>
      <w:lang w:eastAsia="en-US"/>
    </w:rPr>
  </w:style>
  <w:style w:type="paragraph" w:customStyle="1" w:styleId="07D69176D69F49EB86730D66FA9283831">
    <w:name w:val="07D69176D69F49EB86730D66FA9283831"/>
    <w:rsid w:val="00A77B6C"/>
    <w:rPr>
      <w:rFonts w:eastAsiaTheme="minorHAnsi"/>
      <w:lang w:eastAsia="en-US"/>
    </w:rPr>
  </w:style>
  <w:style w:type="paragraph" w:customStyle="1" w:styleId="0EF119B4423844F097E888DDC5B101B0">
    <w:name w:val="0EF119B4423844F097E888DDC5B101B0"/>
    <w:rsid w:val="00A77B6C"/>
    <w:rPr>
      <w:rFonts w:eastAsiaTheme="minorHAnsi"/>
      <w:lang w:eastAsia="en-US"/>
    </w:rPr>
  </w:style>
  <w:style w:type="paragraph" w:customStyle="1" w:styleId="164C9E85766B43CFBAD644B33FD936E81">
    <w:name w:val="164C9E85766B43CFBAD644B33FD936E81"/>
    <w:rsid w:val="00A77B6C"/>
    <w:rPr>
      <w:rFonts w:eastAsiaTheme="minorHAnsi"/>
      <w:lang w:eastAsia="en-US"/>
    </w:rPr>
  </w:style>
  <w:style w:type="paragraph" w:customStyle="1" w:styleId="B461170E48E84A33958C167130BF3A04">
    <w:name w:val="B461170E48E84A33958C167130BF3A04"/>
    <w:rsid w:val="00A77B6C"/>
    <w:rPr>
      <w:rFonts w:eastAsiaTheme="minorHAnsi"/>
      <w:lang w:eastAsia="en-US"/>
    </w:rPr>
  </w:style>
  <w:style w:type="paragraph" w:customStyle="1" w:styleId="D682F14241664C8683FDE4BC600FF0F91">
    <w:name w:val="D682F14241664C8683FDE4BC600FF0F91"/>
    <w:rsid w:val="00A77B6C"/>
    <w:rPr>
      <w:rFonts w:eastAsiaTheme="minorHAnsi"/>
      <w:lang w:eastAsia="en-US"/>
    </w:rPr>
  </w:style>
  <w:style w:type="paragraph" w:customStyle="1" w:styleId="6B5CC6E2939B4D8D91E71ACA2EB4590F1">
    <w:name w:val="6B5CC6E2939B4D8D91E71ACA2EB4590F1"/>
    <w:rsid w:val="00A77B6C"/>
    <w:rPr>
      <w:rFonts w:eastAsiaTheme="minorHAnsi"/>
      <w:lang w:eastAsia="en-US"/>
    </w:rPr>
  </w:style>
  <w:style w:type="paragraph" w:customStyle="1" w:styleId="064B98025DD34448915AB36EE22D06161">
    <w:name w:val="064B98025DD34448915AB36EE22D06161"/>
    <w:rsid w:val="00A77B6C"/>
    <w:rPr>
      <w:rFonts w:eastAsiaTheme="minorHAnsi"/>
      <w:lang w:eastAsia="en-US"/>
    </w:rPr>
  </w:style>
  <w:style w:type="paragraph" w:customStyle="1" w:styleId="6D70BB2991754FC9BFC72AA81A683E171">
    <w:name w:val="6D70BB2991754FC9BFC72AA81A683E171"/>
    <w:rsid w:val="00A77B6C"/>
    <w:rPr>
      <w:rFonts w:eastAsiaTheme="minorHAnsi"/>
      <w:lang w:eastAsia="en-US"/>
    </w:rPr>
  </w:style>
  <w:style w:type="paragraph" w:customStyle="1" w:styleId="3C77D4DE4E35449B97A3FB4B374999A71">
    <w:name w:val="3C77D4DE4E35449B97A3FB4B374999A71"/>
    <w:rsid w:val="00A77B6C"/>
    <w:rPr>
      <w:rFonts w:eastAsiaTheme="minorHAnsi"/>
      <w:lang w:eastAsia="en-US"/>
    </w:rPr>
  </w:style>
  <w:style w:type="paragraph" w:customStyle="1" w:styleId="246B01C1AAAC4FA595BA9D7061BBC51B2">
    <w:name w:val="246B01C1AAAC4FA595BA9D7061BBC51B2"/>
    <w:rsid w:val="00A77B6C"/>
    <w:rPr>
      <w:rFonts w:eastAsiaTheme="minorHAnsi"/>
      <w:lang w:eastAsia="en-US"/>
    </w:rPr>
  </w:style>
  <w:style w:type="paragraph" w:customStyle="1" w:styleId="07D69176D69F49EB86730D66FA9283832">
    <w:name w:val="07D69176D69F49EB86730D66FA9283832"/>
    <w:rsid w:val="00A77B6C"/>
    <w:rPr>
      <w:rFonts w:eastAsiaTheme="minorHAnsi"/>
      <w:lang w:eastAsia="en-US"/>
    </w:rPr>
  </w:style>
  <w:style w:type="paragraph" w:customStyle="1" w:styleId="0EF119B4423844F097E888DDC5B101B01">
    <w:name w:val="0EF119B4423844F097E888DDC5B101B01"/>
    <w:rsid w:val="00A77B6C"/>
    <w:rPr>
      <w:rFonts w:eastAsiaTheme="minorHAnsi"/>
      <w:lang w:eastAsia="en-US"/>
    </w:rPr>
  </w:style>
  <w:style w:type="paragraph" w:customStyle="1" w:styleId="164C9E85766B43CFBAD644B33FD936E82">
    <w:name w:val="164C9E85766B43CFBAD644B33FD936E82"/>
    <w:rsid w:val="00A77B6C"/>
    <w:rPr>
      <w:rFonts w:eastAsiaTheme="minorHAnsi"/>
      <w:lang w:eastAsia="en-US"/>
    </w:rPr>
  </w:style>
  <w:style w:type="paragraph" w:customStyle="1" w:styleId="B461170E48E84A33958C167130BF3A041">
    <w:name w:val="B461170E48E84A33958C167130BF3A041"/>
    <w:rsid w:val="00A77B6C"/>
    <w:rPr>
      <w:rFonts w:eastAsiaTheme="minorHAnsi"/>
      <w:lang w:eastAsia="en-US"/>
    </w:rPr>
  </w:style>
  <w:style w:type="paragraph" w:customStyle="1" w:styleId="D682F14241664C8683FDE4BC600FF0F92">
    <w:name w:val="D682F14241664C8683FDE4BC600FF0F92"/>
    <w:rsid w:val="00A77B6C"/>
    <w:rPr>
      <w:rFonts w:eastAsiaTheme="minorHAnsi"/>
      <w:lang w:eastAsia="en-US"/>
    </w:rPr>
  </w:style>
  <w:style w:type="paragraph" w:customStyle="1" w:styleId="918941D28DA148E98D6EEA0F0A8A88E1">
    <w:name w:val="918941D28DA148E98D6EEA0F0A8A88E1"/>
    <w:rsid w:val="00A77B6C"/>
    <w:rPr>
      <w:rFonts w:eastAsiaTheme="minorHAnsi"/>
      <w:lang w:eastAsia="en-US"/>
    </w:rPr>
  </w:style>
  <w:style w:type="paragraph" w:customStyle="1" w:styleId="064B98025DD34448915AB36EE22D06162">
    <w:name w:val="064B98025DD34448915AB36EE22D06162"/>
    <w:rsid w:val="00A77B6C"/>
    <w:rPr>
      <w:rFonts w:eastAsiaTheme="minorHAnsi"/>
      <w:lang w:eastAsia="en-US"/>
    </w:rPr>
  </w:style>
  <w:style w:type="paragraph" w:customStyle="1" w:styleId="6D70BB2991754FC9BFC72AA81A683E172">
    <w:name w:val="6D70BB2991754FC9BFC72AA81A683E172"/>
    <w:rsid w:val="00A77B6C"/>
    <w:rPr>
      <w:rFonts w:eastAsiaTheme="minorHAnsi"/>
      <w:lang w:eastAsia="en-US"/>
    </w:rPr>
  </w:style>
  <w:style w:type="paragraph" w:customStyle="1" w:styleId="3C77D4DE4E35449B97A3FB4B374999A72">
    <w:name w:val="3C77D4DE4E35449B97A3FB4B374999A72"/>
    <w:rsid w:val="00A77B6C"/>
    <w:rPr>
      <w:rFonts w:eastAsiaTheme="minorHAnsi"/>
      <w:lang w:eastAsia="en-US"/>
    </w:rPr>
  </w:style>
  <w:style w:type="paragraph" w:customStyle="1" w:styleId="246B01C1AAAC4FA595BA9D7061BBC51B3">
    <w:name w:val="246B01C1AAAC4FA595BA9D7061BBC51B3"/>
    <w:rsid w:val="00A77B6C"/>
    <w:rPr>
      <w:rFonts w:eastAsiaTheme="minorHAnsi"/>
      <w:lang w:eastAsia="en-US"/>
    </w:rPr>
  </w:style>
  <w:style w:type="paragraph" w:customStyle="1" w:styleId="07D69176D69F49EB86730D66FA9283833">
    <w:name w:val="07D69176D69F49EB86730D66FA9283833"/>
    <w:rsid w:val="00A77B6C"/>
    <w:rPr>
      <w:rFonts w:eastAsiaTheme="minorHAnsi"/>
      <w:lang w:eastAsia="en-US"/>
    </w:rPr>
  </w:style>
  <w:style w:type="paragraph" w:customStyle="1" w:styleId="0EF119B4423844F097E888DDC5B101B02">
    <w:name w:val="0EF119B4423844F097E888DDC5B101B02"/>
    <w:rsid w:val="00A77B6C"/>
    <w:rPr>
      <w:rFonts w:eastAsiaTheme="minorHAnsi"/>
      <w:lang w:eastAsia="en-US"/>
    </w:rPr>
  </w:style>
  <w:style w:type="paragraph" w:customStyle="1" w:styleId="164C9E85766B43CFBAD644B33FD936E83">
    <w:name w:val="164C9E85766B43CFBAD644B33FD936E83"/>
    <w:rsid w:val="00A77B6C"/>
    <w:rPr>
      <w:rFonts w:eastAsiaTheme="minorHAnsi"/>
      <w:lang w:eastAsia="en-US"/>
    </w:rPr>
  </w:style>
  <w:style w:type="paragraph" w:customStyle="1" w:styleId="B461170E48E84A33958C167130BF3A042">
    <w:name w:val="B461170E48E84A33958C167130BF3A042"/>
    <w:rsid w:val="00A77B6C"/>
    <w:rPr>
      <w:rFonts w:eastAsiaTheme="minorHAnsi"/>
      <w:lang w:eastAsia="en-US"/>
    </w:rPr>
  </w:style>
  <w:style w:type="paragraph" w:customStyle="1" w:styleId="D682F14241664C8683FDE4BC600FF0F93">
    <w:name w:val="D682F14241664C8683FDE4BC600FF0F93"/>
    <w:rsid w:val="00A77B6C"/>
    <w:rPr>
      <w:rFonts w:eastAsiaTheme="minorHAnsi"/>
      <w:lang w:eastAsia="en-US"/>
    </w:rPr>
  </w:style>
  <w:style w:type="paragraph" w:customStyle="1" w:styleId="918941D28DA148E98D6EEA0F0A8A88E11">
    <w:name w:val="918941D28DA148E98D6EEA0F0A8A88E11"/>
    <w:rsid w:val="00A77B6C"/>
    <w:rPr>
      <w:rFonts w:eastAsiaTheme="minorHAnsi"/>
      <w:lang w:eastAsia="en-US"/>
    </w:rPr>
  </w:style>
  <w:style w:type="paragraph" w:customStyle="1" w:styleId="064B98025DD34448915AB36EE22D06163">
    <w:name w:val="064B98025DD34448915AB36EE22D06163"/>
    <w:rsid w:val="00A77B6C"/>
    <w:rPr>
      <w:rFonts w:eastAsiaTheme="minorHAnsi"/>
      <w:lang w:eastAsia="en-US"/>
    </w:rPr>
  </w:style>
  <w:style w:type="paragraph" w:customStyle="1" w:styleId="6D70BB2991754FC9BFC72AA81A683E173">
    <w:name w:val="6D70BB2991754FC9BFC72AA81A683E173"/>
    <w:rsid w:val="00A77B6C"/>
    <w:rPr>
      <w:rFonts w:eastAsiaTheme="minorHAnsi"/>
      <w:lang w:eastAsia="en-US"/>
    </w:rPr>
  </w:style>
  <w:style w:type="paragraph" w:customStyle="1" w:styleId="3C77D4DE4E35449B97A3FB4B374999A73">
    <w:name w:val="3C77D4DE4E35449B97A3FB4B374999A73"/>
    <w:rsid w:val="00A77B6C"/>
    <w:rPr>
      <w:rFonts w:eastAsiaTheme="minorHAnsi"/>
      <w:lang w:eastAsia="en-US"/>
    </w:rPr>
  </w:style>
  <w:style w:type="paragraph" w:customStyle="1" w:styleId="246B01C1AAAC4FA595BA9D7061BBC51B4">
    <w:name w:val="246B01C1AAAC4FA595BA9D7061BBC51B4"/>
    <w:rsid w:val="00A77B6C"/>
    <w:rPr>
      <w:rFonts w:eastAsiaTheme="minorHAnsi"/>
      <w:lang w:eastAsia="en-US"/>
    </w:rPr>
  </w:style>
  <w:style w:type="paragraph" w:customStyle="1" w:styleId="07D69176D69F49EB86730D66FA9283834">
    <w:name w:val="07D69176D69F49EB86730D66FA9283834"/>
    <w:rsid w:val="00A77B6C"/>
    <w:rPr>
      <w:rFonts w:eastAsiaTheme="minorHAnsi"/>
      <w:lang w:eastAsia="en-US"/>
    </w:rPr>
  </w:style>
  <w:style w:type="paragraph" w:customStyle="1" w:styleId="0EF119B4423844F097E888DDC5B101B03">
    <w:name w:val="0EF119B4423844F097E888DDC5B101B03"/>
    <w:rsid w:val="00A77B6C"/>
    <w:rPr>
      <w:rFonts w:eastAsiaTheme="minorHAnsi"/>
      <w:lang w:eastAsia="en-US"/>
    </w:rPr>
  </w:style>
  <w:style w:type="paragraph" w:customStyle="1" w:styleId="164C9E85766B43CFBAD644B33FD936E84">
    <w:name w:val="164C9E85766B43CFBAD644B33FD936E84"/>
    <w:rsid w:val="00A77B6C"/>
    <w:rPr>
      <w:rFonts w:eastAsiaTheme="minorHAnsi"/>
      <w:lang w:eastAsia="en-US"/>
    </w:rPr>
  </w:style>
  <w:style w:type="paragraph" w:customStyle="1" w:styleId="B461170E48E84A33958C167130BF3A043">
    <w:name w:val="B461170E48E84A33958C167130BF3A043"/>
    <w:rsid w:val="00A77B6C"/>
    <w:rPr>
      <w:rFonts w:eastAsiaTheme="minorHAnsi"/>
      <w:lang w:eastAsia="en-US"/>
    </w:rPr>
  </w:style>
  <w:style w:type="paragraph" w:customStyle="1" w:styleId="D682F14241664C8683FDE4BC600FF0F94">
    <w:name w:val="D682F14241664C8683FDE4BC600FF0F94"/>
    <w:rsid w:val="00A77B6C"/>
    <w:rPr>
      <w:rFonts w:eastAsiaTheme="minorHAnsi"/>
      <w:lang w:eastAsia="en-US"/>
    </w:rPr>
  </w:style>
  <w:style w:type="paragraph" w:customStyle="1" w:styleId="918941D28DA148E98D6EEA0F0A8A88E12">
    <w:name w:val="918941D28DA148E98D6EEA0F0A8A88E12"/>
    <w:rsid w:val="00A77B6C"/>
    <w:rPr>
      <w:rFonts w:eastAsiaTheme="minorHAnsi"/>
      <w:lang w:eastAsia="en-US"/>
    </w:rPr>
  </w:style>
  <w:style w:type="paragraph" w:customStyle="1" w:styleId="064B98025DD34448915AB36EE22D06164">
    <w:name w:val="064B98025DD34448915AB36EE22D06164"/>
    <w:rsid w:val="00A77B6C"/>
    <w:rPr>
      <w:rFonts w:eastAsiaTheme="minorHAnsi"/>
      <w:lang w:eastAsia="en-US"/>
    </w:rPr>
  </w:style>
  <w:style w:type="paragraph" w:customStyle="1" w:styleId="6D70BB2991754FC9BFC72AA81A683E174">
    <w:name w:val="6D70BB2991754FC9BFC72AA81A683E174"/>
    <w:rsid w:val="00A77B6C"/>
    <w:rPr>
      <w:rFonts w:eastAsiaTheme="minorHAnsi"/>
      <w:lang w:eastAsia="en-US"/>
    </w:rPr>
  </w:style>
  <w:style w:type="paragraph" w:customStyle="1" w:styleId="3C77D4DE4E35449B97A3FB4B374999A74">
    <w:name w:val="3C77D4DE4E35449B97A3FB4B374999A74"/>
    <w:rsid w:val="00A77B6C"/>
    <w:rPr>
      <w:rFonts w:eastAsiaTheme="minorHAnsi"/>
      <w:lang w:eastAsia="en-US"/>
    </w:rPr>
  </w:style>
  <w:style w:type="paragraph" w:customStyle="1" w:styleId="246B01C1AAAC4FA595BA9D7061BBC51B5">
    <w:name w:val="246B01C1AAAC4FA595BA9D7061BBC51B5"/>
    <w:rsid w:val="00A77B6C"/>
    <w:rPr>
      <w:rFonts w:eastAsiaTheme="minorHAnsi"/>
      <w:lang w:eastAsia="en-US"/>
    </w:rPr>
  </w:style>
  <w:style w:type="paragraph" w:customStyle="1" w:styleId="07D69176D69F49EB86730D66FA9283835">
    <w:name w:val="07D69176D69F49EB86730D66FA9283835"/>
    <w:rsid w:val="00A77B6C"/>
    <w:rPr>
      <w:rFonts w:eastAsiaTheme="minorHAnsi"/>
      <w:lang w:eastAsia="en-US"/>
    </w:rPr>
  </w:style>
  <w:style w:type="paragraph" w:customStyle="1" w:styleId="0EF119B4423844F097E888DDC5B101B04">
    <w:name w:val="0EF119B4423844F097E888DDC5B101B04"/>
    <w:rsid w:val="00A77B6C"/>
    <w:rPr>
      <w:rFonts w:eastAsiaTheme="minorHAnsi"/>
      <w:lang w:eastAsia="en-US"/>
    </w:rPr>
  </w:style>
  <w:style w:type="paragraph" w:customStyle="1" w:styleId="164C9E85766B43CFBAD644B33FD936E85">
    <w:name w:val="164C9E85766B43CFBAD644B33FD936E85"/>
    <w:rsid w:val="00A77B6C"/>
    <w:rPr>
      <w:rFonts w:eastAsiaTheme="minorHAnsi"/>
      <w:lang w:eastAsia="en-US"/>
    </w:rPr>
  </w:style>
  <w:style w:type="paragraph" w:customStyle="1" w:styleId="B461170E48E84A33958C167130BF3A044">
    <w:name w:val="B461170E48E84A33958C167130BF3A044"/>
    <w:rsid w:val="00A77B6C"/>
    <w:rPr>
      <w:rFonts w:eastAsiaTheme="minorHAnsi"/>
      <w:lang w:eastAsia="en-US"/>
    </w:rPr>
  </w:style>
  <w:style w:type="paragraph" w:customStyle="1" w:styleId="D682F14241664C8683FDE4BC600FF0F95">
    <w:name w:val="D682F14241664C8683FDE4BC600FF0F95"/>
    <w:rsid w:val="00A77B6C"/>
    <w:rPr>
      <w:rFonts w:eastAsiaTheme="minorHAnsi"/>
      <w:lang w:eastAsia="en-US"/>
    </w:rPr>
  </w:style>
  <w:style w:type="paragraph" w:customStyle="1" w:styleId="918941D28DA148E98D6EEA0F0A8A88E13">
    <w:name w:val="918941D28DA148E98D6EEA0F0A8A88E13"/>
    <w:rsid w:val="00A77B6C"/>
    <w:rPr>
      <w:rFonts w:eastAsiaTheme="minorHAnsi"/>
      <w:lang w:eastAsia="en-US"/>
    </w:rPr>
  </w:style>
  <w:style w:type="paragraph" w:customStyle="1" w:styleId="064B98025DD34448915AB36EE22D06165">
    <w:name w:val="064B98025DD34448915AB36EE22D06165"/>
    <w:rsid w:val="00A77B6C"/>
    <w:rPr>
      <w:rFonts w:eastAsiaTheme="minorHAnsi"/>
      <w:lang w:eastAsia="en-US"/>
    </w:rPr>
  </w:style>
  <w:style w:type="paragraph" w:customStyle="1" w:styleId="6D70BB2991754FC9BFC72AA81A683E175">
    <w:name w:val="6D70BB2991754FC9BFC72AA81A683E175"/>
    <w:rsid w:val="00A77B6C"/>
    <w:rPr>
      <w:rFonts w:eastAsiaTheme="minorHAnsi"/>
      <w:lang w:eastAsia="en-US"/>
    </w:rPr>
  </w:style>
  <w:style w:type="paragraph" w:customStyle="1" w:styleId="3C77D4DE4E35449B97A3FB4B374999A75">
    <w:name w:val="3C77D4DE4E35449B97A3FB4B374999A75"/>
    <w:rsid w:val="00A77B6C"/>
    <w:rPr>
      <w:rFonts w:eastAsiaTheme="minorHAnsi"/>
      <w:lang w:eastAsia="en-US"/>
    </w:rPr>
  </w:style>
  <w:style w:type="paragraph" w:customStyle="1" w:styleId="246B01C1AAAC4FA595BA9D7061BBC51B6">
    <w:name w:val="246B01C1AAAC4FA595BA9D7061BBC51B6"/>
    <w:rsid w:val="00A77B6C"/>
    <w:rPr>
      <w:rFonts w:eastAsiaTheme="minorHAnsi"/>
      <w:lang w:eastAsia="en-US"/>
    </w:rPr>
  </w:style>
  <w:style w:type="paragraph" w:customStyle="1" w:styleId="07D69176D69F49EB86730D66FA9283836">
    <w:name w:val="07D69176D69F49EB86730D66FA9283836"/>
    <w:rsid w:val="00A77B6C"/>
    <w:rPr>
      <w:rFonts w:eastAsiaTheme="minorHAnsi"/>
      <w:lang w:eastAsia="en-US"/>
    </w:rPr>
  </w:style>
  <w:style w:type="paragraph" w:customStyle="1" w:styleId="0EF119B4423844F097E888DDC5B101B05">
    <w:name w:val="0EF119B4423844F097E888DDC5B101B05"/>
    <w:rsid w:val="00A77B6C"/>
    <w:rPr>
      <w:rFonts w:eastAsiaTheme="minorHAnsi"/>
      <w:lang w:eastAsia="en-US"/>
    </w:rPr>
  </w:style>
  <w:style w:type="paragraph" w:customStyle="1" w:styleId="164C9E85766B43CFBAD644B33FD936E86">
    <w:name w:val="164C9E85766B43CFBAD644B33FD936E86"/>
    <w:rsid w:val="00A77B6C"/>
    <w:rPr>
      <w:rFonts w:eastAsiaTheme="minorHAnsi"/>
      <w:lang w:eastAsia="en-US"/>
    </w:rPr>
  </w:style>
  <w:style w:type="paragraph" w:customStyle="1" w:styleId="B461170E48E84A33958C167130BF3A045">
    <w:name w:val="B461170E48E84A33958C167130BF3A045"/>
    <w:rsid w:val="00A77B6C"/>
    <w:rPr>
      <w:rFonts w:eastAsiaTheme="minorHAnsi"/>
      <w:lang w:eastAsia="en-US"/>
    </w:rPr>
  </w:style>
  <w:style w:type="paragraph" w:customStyle="1" w:styleId="D682F14241664C8683FDE4BC600FF0F96">
    <w:name w:val="D682F14241664C8683FDE4BC600FF0F96"/>
    <w:rsid w:val="00A77B6C"/>
    <w:rPr>
      <w:rFonts w:eastAsiaTheme="minorHAnsi"/>
      <w:lang w:eastAsia="en-US"/>
    </w:rPr>
  </w:style>
  <w:style w:type="paragraph" w:customStyle="1" w:styleId="918941D28DA148E98D6EEA0F0A8A88E14">
    <w:name w:val="918941D28DA148E98D6EEA0F0A8A88E14"/>
    <w:rsid w:val="00A77B6C"/>
    <w:rPr>
      <w:rFonts w:eastAsiaTheme="minorHAnsi"/>
      <w:lang w:eastAsia="en-US"/>
    </w:rPr>
  </w:style>
  <w:style w:type="paragraph" w:customStyle="1" w:styleId="064B98025DD34448915AB36EE22D06166">
    <w:name w:val="064B98025DD34448915AB36EE22D06166"/>
    <w:rsid w:val="00A77B6C"/>
    <w:rPr>
      <w:rFonts w:eastAsiaTheme="minorHAnsi"/>
      <w:lang w:eastAsia="en-US"/>
    </w:rPr>
  </w:style>
  <w:style w:type="paragraph" w:customStyle="1" w:styleId="6D70BB2991754FC9BFC72AA81A683E176">
    <w:name w:val="6D70BB2991754FC9BFC72AA81A683E176"/>
    <w:rsid w:val="00A77B6C"/>
    <w:rPr>
      <w:rFonts w:eastAsiaTheme="minorHAnsi"/>
      <w:lang w:eastAsia="en-US"/>
    </w:rPr>
  </w:style>
  <w:style w:type="paragraph" w:customStyle="1" w:styleId="3C77D4DE4E35449B97A3FB4B374999A76">
    <w:name w:val="3C77D4DE4E35449B97A3FB4B374999A76"/>
    <w:rsid w:val="00A77B6C"/>
    <w:rPr>
      <w:rFonts w:eastAsiaTheme="minorHAnsi"/>
      <w:lang w:eastAsia="en-US"/>
    </w:rPr>
  </w:style>
  <w:style w:type="paragraph" w:customStyle="1" w:styleId="70F1007AFEBA4611991A5CFFC2ABEBB5">
    <w:name w:val="70F1007AFEBA4611991A5CFFC2ABEBB5"/>
    <w:rsid w:val="00A77B6C"/>
  </w:style>
  <w:style w:type="paragraph" w:customStyle="1" w:styleId="7540FF8DFD2F4F42B690DA12320FB2BB">
    <w:name w:val="7540FF8DFD2F4F42B690DA12320FB2BB"/>
    <w:rsid w:val="00A77B6C"/>
  </w:style>
  <w:style w:type="paragraph" w:customStyle="1" w:styleId="6395AFE6703649218EE5941537967F72">
    <w:name w:val="6395AFE6703649218EE5941537967F72"/>
    <w:rsid w:val="00A77B6C"/>
  </w:style>
  <w:style w:type="paragraph" w:customStyle="1" w:styleId="246B01C1AAAC4FA595BA9D7061BBC51B7">
    <w:name w:val="246B01C1AAAC4FA595BA9D7061BBC51B7"/>
    <w:rsid w:val="00A902EB"/>
    <w:rPr>
      <w:rFonts w:eastAsiaTheme="minorHAnsi"/>
      <w:lang w:eastAsia="en-US"/>
    </w:rPr>
  </w:style>
  <w:style w:type="paragraph" w:customStyle="1" w:styleId="07D69176D69F49EB86730D66FA9283837">
    <w:name w:val="07D69176D69F49EB86730D66FA9283837"/>
    <w:rsid w:val="00A902EB"/>
    <w:rPr>
      <w:rFonts w:eastAsiaTheme="minorHAnsi"/>
      <w:lang w:eastAsia="en-US"/>
    </w:rPr>
  </w:style>
  <w:style w:type="paragraph" w:customStyle="1" w:styleId="0EF119B4423844F097E888DDC5B101B06">
    <w:name w:val="0EF119B4423844F097E888DDC5B101B06"/>
    <w:rsid w:val="00A902EB"/>
    <w:rPr>
      <w:rFonts w:eastAsiaTheme="minorHAnsi"/>
      <w:lang w:eastAsia="en-US"/>
    </w:rPr>
  </w:style>
  <w:style w:type="paragraph" w:customStyle="1" w:styleId="164C9E85766B43CFBAD644B33FD936E87">
    <w:name w:val="164C9E85766B43CFBAD644B33FD936E87"/>
    <w:rsid w:val="00A902EB"/>
    <w:rPr>
      <w:rFonts w:eastAsiaTheme="minorHAnsi"/>
      <w:lang w:eastAsia="en-US"/>
    </w:rPr>
  </w:style>
  <w:style w:type="paragraph" w:customStyle="1" w:styleId="B461170E48E84A33958C167130BF3A046">
    <w:name w:val="B461170E48E84A33958C167130BF3A046"/>
    <w:rsid w:val="00A902EB"/>
    <w:rPr>
      <w:rFonts w:eastAsiaTheme="minorHAnsi"/>
      <w:lang w:eastAsia="en-US"/>
    </w:rPr>
  </w:style>
  <w:style w:type="paragraph" w:customStyle="1" w:styleId="D682F14241664C8683FDE4BC600FF0F97">
    <w:name w:val="D682F14241664C8683FDE4BC600FF0F97"/>
    <w:rsid w:val="00A902EB"/>
    <w:rPr>
      <w:rFonts w:eastAsiaTheme="minorHAnsi"/>
      <w:lang w:eastAsia="en-US"/>
    </w:rPr>
  </w:style>
  <w:style w:type="paragraph" w:customStyle="1" w:styleId="918941D28DA148E98D6EEA0F0A8A88E15">
    <w:name w:val="918941D28DA148E98D6EEA0F0A8A88E15"/>
    <w:rsid w:val="00A902EB"/>
    <w:rPr>
      <w:rFonts w:eastAsiaTheme="minorHAnsi"/>
      <w:lang w:eastAsia="en-US"/>
    </w:rPr>
  </w:style>
  <w:style w:type="paragraph" w:customStyle="1" w:styleId="064B98025DD34448915AB36EE22D06167">
    <w:name w:val="064B98025DD34448915AB36EE22D06167"/>
    <w:rsid w:val="00A902EB"/>
    <w:rPr>
      <w:rFonts w:eastAsiaTheme="minorHAnsi"/>
      <w:lang w:eastAsia="en-US"/>
    </w:rPr>
  </w:style>
  <w:style w:type="paragraph" w:customStyle="1" w:styleId="6D70BB2991754FC9BFC72AA81A683E177">
    <w:name w:val="6D70BB2991754FC9BFC72AA81A683E177"/>
    <w:rsid w:val="00A902EB"/>
    <w:rPr>
      <w:rFonts w:eastAsiaTheme="minorHAnsi"/>
      <w:lang w:eastAsia="en-US"/>
    </w:rPr>
  </w:style>
  <w:style w:type="paragraph" w:customStyle="1" w:styleId="3C77D4DE4E35449B97A3FB4B374999A77">
    <w:name w:val="3C77D4DE4E35449B97A3FB4B374999A77"/>
    <w:rsid w:val="00A902EB"/>
    <w:rPr>
      <w:rFonts w:eastAsiaTheme="minorHAnsi"/>
      <w:lang w:eastAsia="en-US"/>
    </w:rPr>
  </w:style>
  <w:style w:type="paragraph" w:customStyle="1" w:styleId="246B01C1AAAC4FA595BA9D7061BBC51B8">
    <w:name w:val="246B01C1AAAC4FA595BA9D7061BBC51B8"/>
    <w:rsid w:val="00A902EB"/>
    <w:rPr>
      <w:rFonts w:eastAsiaTheme="minorHAnsi"/>
      <w:lang w:eastAsia="en-US"/>
    </w:rPr>
  </w:style>
  <w:style w:type="paragraph" w:customStyle="1" w:styleId="07D69176D69F49EB86730D66FA9283838">
    <w:name w:val="07D69176D69F49EB86730D66FA9283838"/>
    <w:rsid w:val="00A902EB"/>
    <w:rPr>
      <w:rFonts w:eastAsiaTheme="minorHAnsi"/>
      <w:lang w:eastAsia="en-US"/>
    </w:rPr>
  </w:style>
  <w:style w:type="paragraph" w:customStyle="1" w:styleId="0EF119B4423844F097E888DDC5B101B07">
    <w:name w:val="0EF119B4423844F097E888DDC5B101B07"/>
    <w:rsid w:val="00A902EB"/>
    <w:rPr>
      <w:rFonts w:eastAsiaTheme="minorHAnsi"/>
      <w:lang w:eastAsia="en-US"/>
    </w:rPr>
  </w:style>
  <w:style w:type="paragraph" w:customStyle="1" w:styleId="164C9E85766B43CFBAD644B33FD936E88">
    <w:name w:val="164C9E85766B43CFBAD644B33FD936E88"/>
    <w:rsid w:val="00A902EB"/>
    <w:rPr>
      <w:rFonts w:eastAsiaTheme="minorHAnsi"/>
      <w:lang w:eastAsia="en-US"/>
    </w:rPr>
  </w:style>
  <w:style w:type="paragraph" w:customStyle="1" w:styleId="B461170E48E84A33958C167130BF3A047">
    <w:name w:val="B461170E48E84A33958C167130BF3A047"/>
    <w:rsid w:val="00A902EB"/>
    <w:rPr>
      <w:rFonts w:eastAsiaTheme="minorHAnsi"/>
      <w:lang w:eastAsia="en-US"/>
    </w:rPr>
  </w:style>
  <w:style w:type="paragraph" w:customStyle="1" w:styleId="D682F14241664C8683FDE4BC600FF0F98">
    <w:name w:val="D682F14241664C8683FDE4BC600FF0F98"/>
    <w:rsid w:val="00A902EB"/>
    <w:rPr>
      <w:rFonts w:eastAsiaTheme="minorHAnsi"/>
      <w:lang w:eastAsia="en-US"/>
    </w:rPr>
  </w:style>
  <w:style w:type="paragraph" w:customStyle="1" w:styleId="918941D28DA148E98D6EEA0F0A8A88E16">
    <w:name w:val="918941D28DA148E98D6EEA0F0A8A88E16"/>
    <w:rsid w:val="00A902EB"/>
    <w:rPr>
      <w:rFonts w:eastAsiaTheme="minorHAnsi"/>
      <w:lang w:eastAsia="en-US"/>
    </w:rPr>
  </w:style>
  <w:style w:type="paragraph" w:customStyle="1" w:styleId="064B98025DD34448915AB36EE22D06168">
    <w:name w:val="064B98025DD34448915AB36EE22D06168"/>
    <w:rsid w:val="00A902EB"/>
    <w:rPr>
      <w:rFonts w:eastAsiaTheme="minorHAnsi"/>
      <w:lang w:eastAsia="en-US"/>
    </w:rPr>
  </w:style>
  <w:style w:type="paragraph" w:customStyle="1" w:styleId="6D70BB2991754FC9BFC72AA81A683E178">
    <w:name w:val="6D70BB2991754FC9BFC72AA81A683E178"/>
    <w:rsid w:val="00A902EB"/>
    <w:rPr>
      <w:rFonts w:eastAsiaTheme="minorHAnsi"/>
      <w:lang w:eastAsia="en-US"/>
    </w:rPr>
  </w:style>
  <w:style w:type="paragraph" w:customStyle="1" w:styleId="3C77D4DE4E35449B97A3FB4B374999A78">
    <w:name w:val="3C77D4DE4E35449B97A3FB4B374999A78"/>
    <w:rsid w:val="00A902EB"/>
    <w:rPr>
      <w:rFonts w:eastAsiaTheme="minorHAnsi"/>
      <w:lang w:eastAsia="en-US"/>
    </w:rPr>
  </w:style>
  <w:style w:type="paragraph" w:customStyle="1" w:styleId="246B01C1AAAC4FA595BA9D7061BBC51B9">
    <w:name w:val="246B01C1AAAC4FA595BA9D7061BBC51B9"/>
    <w:rsid w:val="00A02EA3"/>
    <w:rPr>
      <w:rFonts w:eastAsiaTheme="minorHAnsi"/>
      <w:lang w:eastAsia="en-US"/>
    </w:rPr>
  </w:style>
  <w:style w:type="paragraph" w:customStyle="1" w:styleId="07D69176D69F49EB86730D66FA9283839">
    <w:name w:val="07D69176D69F49EB86730D66FA9283839"/>
    <w:rsid w:val="00A02EA3"/>
    <w:rPr>
      <w:rFonts w:eastAsiaTheme="minorHAnsi"/>
      <w:lang w:eastAsia="en-US"/>
    </w:rPr>
  </w:style>
  <w:style w:type="paragraph" w:customStyle="1" w:styleId="0EF119B4423844F097E888DDC5B101B08">
    <w:name w:val="0EF119B4423844F097E888DDC5B101B08"/>
    <w:rsid w:val="00A02EA3"/>
    <w:rPr>
      <w:rFonts w:eastAsiaTheme="minorHAnsi"/>
      <w:lang w:eastAsia="en-US"/>
    </w:rPr>
  </w:style>
  <w:style w:type="paragraph" w:customStyle="1" w:styleId="164C9E85766B43CFBAD644B33FD936E89">
    <w:name w:val="164C9E85766B43CFBAD644B33FD936E89"/>
    <w:rsid w:val="00A02EA3"/>
    <w:rPr>
      <w:rFonts w:eastAsiaTheme="minorHAnsi"/>
      <w:lang w:eastAsia="en-US"/>
    </w:rPr>
  </w:style>
  <w:style w:type="paragraph" w:customStyle="1" w:styleId="D682F14241664C8683FDE4BC600FF0F99">
    <w:name w:val="D682F14241664C8683FDE4BC600FF0F99"/>
    <w:rsid w:val="00A02EA3"/>
    <w:rPr>
      <w:rFonts w:eastAsiaTheme="minorHAnsi"/>
      <w:lang w:eastAsia="en-US"/>
    </w:rPr>
  </w:style>
  <w:style w:type="paragraph" w:customStyle="1" w:styleId="064B98025DD34448915AB36EE22D06169">
    <w:name w:val="064B98025DD34448915AB36EE22D06169"/>
    <w:rsid w:val="00A02EA3"/>
    <w:rPr>
      <w:rFonts w:eastAsiaTheme="minorHAnsi"/>
      <w:lang w:eastAsia="en-US"/>
    </w:rPr>
  </w:style>
  <w:style w:type="paragraph" w:customStyle="1" w:styleId="6D70BB2991754FC9BFC72AA81A683E179">
    <w:name w:val="6D70BB2991754FC9BFC72AA81A683E179"/>
    <w:rsid w:val="00A02EA3"/>
    <w:rPr>
      <w:rFonts w:eastAsiaTheme="minorHAnsi"/>
      <w:lang w:eastAsia="en-US"/>
    </w:rPr>
  </w:style>
  <w:style w:type="paragraph" w:customStyle="1" w:styleId="3C77D4DE4E35449B97A3FB4B374999A79">
    <w:name w:val="3C77D4DE4E35449B97A3FB4B374999A79"/>
    <w:rsid w:val="00A02EA3"/>
    <w:rPr>
      <w:rFonts w:eastAsiaTheme="minorHAnsi"/>
      <w:lang w:eastAsia="en-US"/>
    </w:rPr>
  </w:style>
  <w:style w:type="paragraph" w:customStyle="1" w:styleId="246B01C1AAAC4FA595BA9D7061BBC51B10">
    <w:name w:val="246B01C1AAAC4FA595BA9D7061BBC51B10"/>
    <w:rsid w:val="00A02EA3"/>
    <w:rPr>
      <w:rFonts w:eastAsiaTheme="minorHAnsi"/>
      <w:lang w:eastAsia="en-US"/>
    </w:rPr>
  </w:style>
  <w:style w:type="paragraph" w:customStyle="1" w:styleId="07D69176D69F49EB86730D66FA92838310">
    <w:name w:val="07D69176D69F49EB86730D66FA92838310"/>
    <w:rsid w:val="00A02EA3"/>
    <w:rPr>
      <w:rFonts w:eastAsiaTheme="minorHAnsi"/>
      <w:lang w:eastAsia="en-US"/>
    </w:rPr>
  </w:style>
  <w:style w:type="paragraph" w:customStyle="1" w:styleId="0EF119B4423844F097E888DDC5B101B09">
    <w:name w:val="0EF119B4423844F097E888DDC5B101B09"/>
    <w:rsid w:val="00A02EA3"/>
    <w:rPr>
      <w:rFonts w:eastAsiaTheme="minorHAnsi"/>
      <w:lang w:eastAsia="en-US"/>
    </w:rPr>
  </w:style>
  <w:style w:type="paragraph" w:customStyle="1" w:styleId="164C9E85766B43CFBAD644B33FD936E810">
    <w:name w:val="164C9E85766B43CFBAD644B33FD936E810"/>
    <w:rsid w:val="00A02EA3"/>
    <w:rPr>
      <w:rFonts w:eastAsiaTheme="minorHAnsi"/>
      <w:lang w:eastAsia="en-US"/>
    </w:rPr>
  </w:style>
  <w:style w:type="paragraph" w:customStyle="1" w:styleId="D682F14241664C8683FDE4BC600FF0F910">
    <w:name w:val="D682F14241664C8683FDE4BC600FF0F910"/>
    <w:rsid w:val="00A02EA3"/>
    <w:rPr>
      <w:rFonts w:eastAsiaTheme="minorHAnsi"/>
      <w:lang w:eastAsia="en-US"/>
    </w:rPr>
  </w:style>
  <w:style w:type="paragraph" w:customStyle="1" w:styleId="246B01C1AAAC4FA595BA9D7061BBC51B11">
    <w:name w:val="246B01C1AAAC4FA595BA9D7061BBC51B11"/>
    <w:rsid w:val="00A02EA3"/>
    <w:rPr>
      <w:rFonts w:eastAsiaTheme="minorHAnsi"/>
      <w:lang w:eastAsia="en-US"/>
    </w:rPr>
  </w:style>
  <w:style w:type="paragraph" w:customStyle="1" w:styleId="07D69176D69F49EB86730D66FA92838311">
    <w:name w:val="07D69176D69F49EB86730D66FA92838311"/>
    <w:rsid w:val="00A02EA3"/>
    <w:rPr>
      <w:rFonts w:eastAsiaTheme="minorHAnsi"/>
      <w:lang w:eastAsia="en-US"/>
    </w:rPr>
  </w:style>
  <w:style w:type="paragraph" w:customStyle="1" w:styleId="0EF119B4423844F097E888DDC5B101B010">
    <w:name w:val="0EF119B4423844F097E888DDC5B101B010"/>
    <w:rsid w:val="00A02EA3"/>
    <w:rPr>
      <w:rFonts w:eastAsiaTheme="minorHAnsi"/>
      <w:lang w:eastAsia="en-US"/>
    </w:rPr>
  </w:style>
  <w:style w:type="paragraph" w:customStyle="1" w:styleId="164C9E85766B43CFBAD644B33FD936E811">
    <w:name w:val="164C9E85766B43CFBAD644B33FD936E811"/>
    <w:rsid w:val="00A02EA3"/>
    <w:rPr>
      <w:rFonts w:eastAsiaTheme="minorHAnsi"/>
      <w:lang w:eastAsia="en-US"/>
    </w:rPr>
  </w:style>
  <w:style w:type="paragraph" w:customStyle="1" w:styleId="D682F14241664C8683FDE4BC600FF0F911">
    <w:name w:val="D682F14241664C8683FDE4BC600FF0F911"/>
    <w:rsid w:val="00A02EA3"/>
    <w:rPr>
      <w:rFonts w:eastAsiaTheme="minorHAnsi"/>
      <w:lang w:eastAsia="en-US"/>
    </w:rPr>
  </w:style>
  <w:style w:type="paragraph" w:customStyle="1" w:styleId="064B98025DD34448915AB36EE22D061610">
    <w:name w:val="064B98025DD34448915AB36EE22D061610"/>
    <w:rsid w:val="00A02EA3"/>
    <w:rPr>
      <w:rFonts w:eastAsiaTheme="minorHAnsi"/>
      <w:lang w:eastAsia="en-US"/>
    </w:rPr>
  </w:style>
  <w:style w:type="paragraph" w:customStyle="1" w:styleId="6D70BB2991754FC9BFC72AA81A683E1710">
    <w:name w:val="6D70BB2991754FC9BFC72AA81A683E1710"/>
    <w:rsid w:val="00A02EA3"/>
    <w:rPr>
      <w:rFonts w:eastAsiaTheme="minorHAnsi"/>
      <w:lang w:eastAsia="en-US"/>
    </w:rPr>
  </w:style>
  <w:style w:type="paragraph" w:customStyle="1" w:styleId="3C77D4DE4E35449B97A3FB4B374999A710">
    <w:name w:val="3C77D4DE4E35449B97A3FB4B374999A710"/>
    <w:rsid w:val="00A02EA3"/>
    <w:rPr>
      <w:rFonts w:eastAsiaTheme="minorHAnsi"/>
      <w:lang w:eastAsia="en-US"/>
    </w:rPr>
  </w:style>
  <w:style w:type="paragraph" w:customStyle="1" w:styleId="246B01C1AAAC4FA595BA9D7061BBC51B12">
    <w:name w:val="246B01C1AAAC4FA595BA9D7061BBC51B12"/>
    <w:rsid w:val="00A02EA3"/>
    <w:rPr>
      <w:rFonts w:eastAsiaTheme="minorHAnsi"/>
      <w:lang w:eastAsia="en-US"/>
    </w:rPr>
  </w:style>
  <w:style w:type="paragraph" w:customStyle="1" w:styleId="07D69176D69F49EB86730D66FA92838312">
    <w:name w:val="07D69176D69F49EB86730D66FA92838312"/>
    <w:rsid w:val="00A02EA3"/>
    <w:rPr>
      <w:rFonts w:eastAsiaTheme="minorHAnsi"/>
      <w:lang w:eastAsia="en-US"/>
    </w:rPr>
  </w:style>
  <w:style w:type="paragraph" w:customStyle="1" w:styleId="0EF119B4423844F097E888DDC5B101B011">
    <w:name w:val="0EF119B4423844F097E888DDC5B101B011"/>
    <w:rsid w:val="00A02EA3"/>
    <w:rPr>
      <w:rFonts w:eastAsiaTheme="minorHAnsi"/>
      <w:lang w:eastAsia="en-US"/>
    </w:rPr>
  </w:style>
  <w:style w:type="paragraph" w:customStyle="1" w:styleId="164C9E85766B43CFBAD644B33FD936E812">
    <w:name w:val="164C9E85766B43CFBAD644B33FD936E812"/>
    <w:rsid w:val="00A02EA3"/>
    <w:rPr>
      <w:rFonts w:eastAsiaTheme="minorHAnsi"/>
      <w:lang w:eastAsia="en-US"/>
    </w:rPr>
  </w:style>
  <w:style w:type="paragraph" w:customStyle="1" w:styleId="D682F14241664C8683FDE4BC600FF0F912">
    <w:name w:val="D682F14241664C8683FDE4BC600FF0F912"/>
    <w:rsid w:val="00A02EA3"/>
    <w:rPr>
      <w:rFonts w:eastAsiaTheme="minorHAnsi"/>
      <w:lang w:eastAsia="en-US"/>
    </w:rPr>
  </w:style>
  <w:style w:type="paragraph" w:customStyle="1" w:styleId="064B98025DD34448915AB36EE22D061611">
    <w:name w:val="064B98025DD34448915AB36EE22D061611"/>
    <w:rsid w:val="00A02EA3"/>
    <w:rPr>
      <w:rFonts w:eastAsiaTheme="minorHAnsi"/>
      <w:lang w:eastAsia="en-US"/>
    </w:rPr>
  </w:style>
  <w:style w:type="paragraph" w:customStyle="1" w:styleId="6D70BB2991754FC9BFC72AA81A683E1711">
    <w:name w:val="6D70BB2991754FC9BFC72AA81A683E1711"/>
    <w:rsid w:val="00A02EA3"/>
    <w:rPr>
      <w:rFonts w:eastAsiaTheme="minorHAnsi"/>
      <w:lang w:eastAsia="en-US"/>
    </w:rPr>
  </w:style>
  <w:style w:type="paragraph" w:customStyle="1" w:styleId="3C77D4DE4E35449B97A3FB4B374999A711">
    <w:name w:val="3C77D4DE4E35449B97A3FB4B374999A711"/>
    <w:rsid w:val="00A02EA3"/>
    <w:rPr>
      <w:rFonts w:eastAsiaTheme="minorHAnsi"/>
      <w:lang w:eastAsia="en-US"/>
    </w:rPr>
  </w:style>
  <w:style w:type="paragraph" w:customStyle="1" w:styleId="246B01C1AAAC4FA595BA9D7061BBC51B13">
    <w:name w:val="246B01C1AAAC4FA595BA9D7061BBC51B13"/>
    <w:rsid w:val="00A02EA3"/>
    <w:rPr>
      <w:rFonts w:eastAsiaTheme="minorHAnsi"/>
      <w:lang w:eastAsia="en-US"/>
    </w:rPr>
  </w:style>
  <w:style w:type="paragraph" w:customStyle="1" w:styleId="07D69176D69F49EB86730D66FA92838313">
    <w:name w:val="07D69176D69F49EB86730D66FA92838313"/>
    <w:rsid w:val="00A02EA3"/>
    <w:rPr>
      <w:rFonts w:eastAsiaTheme="minorHAnsi"/>
      <w:lang w:eastAsia="en-US"/>
    </w:rPr>
  </w:style>
  <w:style w:type="paragraph" w:customStyle="1" w:styleId="0EF119B4423844F097E888DDC5B101B012">
    <w:name w:val="0EF119B4423844F097E888DDC5B101B012"/>
    <w:rsid w:val="00A02EA3"/>
    <w:rPr>
      <w:rFonts w:eastAsiaTheme="minorHAnsi"/>
      <w:lang w:eastAsia="en-US"/>
    </w:rPr>
  </w:style>
  <w:style w:type="paragraph" w:customStyle="1" w:styleId="164C9E85766B43CFBAD644B33FD936E813">
    <w:name w:val="164C9E85766B43CFBAD644B33FD936E813"/>
    <w:rsid w:val="00A02EA3"/>
    <w:rPr>
      <w:rFonts w:eastAsiaTheme="minorHAnsi"/>
      <w:lang w:eastAsia="en-US"/>
    </w:rPr>
  </w:style>
  <w:style w:type="paragraph" w:customStyle="1" w:styleId="B461170E48E84A33958C167130BF3A048">
    <w:name w:val="B461170E48E84A33958C167130BF3A048"/>
    <w:rsid w:val="00A02EA3"/>
    <w:rPr>
      <w:rFonts w:eastAsiaTheme="minorHAnsi"/>
      <w:lang w:eastAsia="en-US"/>
    </w:rPr>
  </w:style>
  <w:style w:type="paragraph" w:customStyle="1" w:styleId="D682F14241664C8683FDE4BC600FF0F913">
    <w:name w:val="D682F14241664C8683FDE4BC600FF0F913"/>
    <w:rsid w:val="00A02EA3"/>
    <w:rPr>
      <w:rFonts w:eastAsiaTheme="minorHAnsi"/>
      <w:lang w:eastAsia="en-US"/>
    </w:rPr>
  </w:style>
  <w:style w:type="paragraph" w:customStyle="1" w:styleId="064B98025DD34448915AB36EE22D061612">
    <w:name w:val="064B98025DD34448915AB36EE22D061612"/>
    <w:rsid w:val="00A02EA3"/>
    <w:rPr>
      <w:rFonts w:eastAsiaTheme="minorHAnsi"/>
      <w:lang w:eastAsia="en-US"/>
    </w:rPr>
  </w:style>
  <w:style w:type="paragraph" w:customStyle="1" w:styleId="6D70BB2991754FC9BFC72AA81A683E1712">
    <w:name w:val="6D70BB2991754FC9BFC72AA81A683E1712"/>
    <w:rsid w:val="00A02EA3"/>
    <w:rPr>
      <w:rFonts w:eastAsiaTheme="minorHAnsi"/>
      <w:lang w:eastAsia="en-US"/>
    </w:rPr>
  </w:style>
  <w:style w:type="paragraph" w:customStyle="1" w:styleId="3C77D4DE4E35449B97A3FB4B374999A712">
    <w:name w:val="3C77D4DE4E35449B97A3FB4B374999A712"/>
    <w:rsid w:val="00A02EA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480F2-D228-49EE-8C8F-4EF2C341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Laborator7_3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2020-10-23T11:41:00Z</dcterms:created>
  <dcterms:modified xsi:type="dcterms:W3CDTF">2020-10-23T11:41:00Z</dcterms:modified>
</cp:coreProperties>
</file>